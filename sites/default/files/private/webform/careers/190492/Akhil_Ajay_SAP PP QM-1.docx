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61F54" w14:textId="03E0229C" w:rsidR="000B4AD8" w:rsidRDefault="008C3776" w:rsidP="000B4A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>
        <w:t>OBJECtIVe</w:t>
      </w:r>
    </w:p>
    <w:p w14:paraId="5EEA239E" w14:textId="14E6C462" w:rsidR="008453B9" w:rsidRDefault="008C3776" w:rsidP="00BD5277">
      <w:r>
        <w:t xml:space="preserve">SAP Certified Professional Business Process Consultant in </w:t>
      </w:r>
      <w:r w:rsidR="00EF79F5">
        <w:t xml:space="preserve">S4 Hana Production Planning &amp; Manufacturing, SAP </w:t>
      </w:r>
      <w:r>
        <w:t>QM &amp; PP module</w:t>
      </w:r>
      <w:r w:rsidR="008D0E9C">
        <w:t xml:space="preserve"> </w:t>
      </w:r>
      <w:r>
        <w:t xml:space="preserve">seeking opportunities in a reputable organization where and thereby contribute to the symbiotic benefits and </w:t>
      </w:r>
      <w:r w:rsidR="004A655B">
        <w:t>long-term</w:t>
      </w:r>
      <w:r>
        <w:t xml:space="preserve"> growth.</w:t>
      </w:r>
    </w:p>
    <w:p w14:paraId="576552FE" w14:textId="57ACAAD1" w:rsidR="000B4AD8" w:rsidRDefault="008D0E9C" w:rsidP="000B4A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>
        <w:t>SKILLS, Abilities &amp; Professional strengths</w:t>
      </w:r>
    </w:p>
    <w:p w14:paraId="652DB802" w14:textId="11000F1A" w:rsidR="000B4AD8" w:rsidRDefault="008D0E9C" w:rsidP="008C3776">
      <w:pPr>
        <w:pStyle w:val="ListParagraph"/>
        <w:numPr>
          <w:ilvl w:val="0"/>
          <w:numId w:val="12"/>
        </w:numPr>
      </w:pPr>
      <w:r>
        <w:t>SAP Certified Business</w:t>
      </w:r>
      <w:r w:rsidR="00215910">
        <w:t xml:space="preserve"> Process Consultant in SAP PP, </w:t>
      </w:r>
      <w:r>
        <w:t>SAP QM</w:t>
      </w:r>
      <w:r w:rsidR="00215910">
        <w:t xml:space="preserve"> &amp; SAP S4 Hana </w:t>
      </w:r>
      <w:r w:rsidR="005834C1">
        <w:t xml:space="preserve">Production Planning &amp; </w:t>
      </w:r>
      <w:r w:rsidR="00215910">
        <w:t>Manufacturing</w:t>
      </w:r>
    </w:p>
    <w:p w14:paraId="4549667B" w14:textId="006F40B6" w:rsidR="008D0E9C" w:rsidRDefault="008D0E9C" w:rsidP="008C3776">
      <w:pPr>
        <w:pStyle w:val="ListParagraph"/>
        <w:numPr>
          <w:ilvl w:val="0"/>
          <w:numId w:val="12"/>
        </w:numPr>
      </w:pPr>
      <w:r>
        <w:t>Excellent knowledge in SAP PP &amp; Production Process</w:t>
      </w:r>
    </w:p>
    <w:p w14:paraId="4712371F" w14:textId="54BDB047" w:rsidR="008D0E9C" w:rsidRDefault="008D0E9C" w:rsidP="008C3776">
      <w:pPr>
        <w:pStyle w:val="ListParagraph"/>
        <w:numPr>
          <w:ilvl w:val="0"/>
          <w:numId w:val="12"/>
        </w:numPr>
      </w:pPr>
      <w:r>
        <w:t>Excellent knowledge in SAP QM &amp; Quality Inspections/Management Process</w:t>
      </w:r>
    </w:p>
    <w:p w14:paraId="33EBFB10" w14:textId="2FD73997" w:rsidR="00215910" w:rsidRDefault="00215910" w:rsidP="008C3776">
      <w:pPr>
        <w:pStyle w:val="ListParagraph"/>
        <w:numPr>
          <w:ilvl w:val="0"/>
          <w:numId w:val="12"/>
        </w:numPr>
      </w:pPr>
      <w:r>
        <w:t>Excellent knowledge in SAP S4 Hana Manufacturing</w:t>
      </w:r>
    </w:p>
    <w:p w14:paraId="0C20735E" w14:textId="6D4E4D46" w:rsidR="008D0E9C" w:rsidRDefault="008D0E9C" w:rsidP="008C3776">
      <w:pPr>
        <w:pStyle w:val="ListParagraph"/>
        <w:numPr>
          <w:ilvl w:val="0"/>
          <w:numId w:val="12"/>
        </w:numPr>
      </w:pPr>
      <w:r>
        <w:t>5+ years of</w:t>
      </w:r>
      <w:r w:rsidR="00F817AD">
        <w:t xml:space="preserve"> total </w:t>
      </w:r>
      <w:r>
        <w:t>industry experience to offer</w:t>
      </w:r>
      <w:r w:rsidR="00215910">
        <w:t xml:space="preserve"> (3+ years in factory floor &amp; 4</w:t>
      </w:r>
      <w:r w:rsidR="00F817AD">
        <w:t xml:space="preserve"> years in SAP domain)</w:t>
      </w:r>
    </w:p>
    <w:p w14:paraId="18A9D9EB" w14:textId="2D91968D" w:rsidR="008D0E9C" w:rsidRDefault="008D0E9C" w:rsidP="008C3776">
      <w:pPr>
        <w:pStyle w:val="ListParagraph"/>
        <w:numPr>
          <w:ilvl w:val="0"/>
          <w:numId w:val="12"/>
        </w:numPr>
      </w:pPr>
      <w:r>
        <w:t>Excellent Communication &amp; Business Soft Skills</w:t>
      </w:r>
    </w:p>
    <w:p w14:paraId="6ADC2FF6" w14:textId="3E58CD58" w:rsidR="008D0E9C" w:rsidRDefault="008D0E9C" w:rsidP="008C3776">
      <w:pPr>
        <w:pStyle w:val="ListParagraph"/>
        <w:numPr>
          <w:ilvl w:val="0"/>
          <w:numId w:val="12"/>
        </w:numPr>
      </w:pPr>
      <w:r>
        <w:t xml:space="preserve">Detail oriented with a keen sense of </w:t>
      </w:r>
      <w:r w:rsidR="00215910">
        <w:t>up skilling</w:t>
      </w:r>
      <w:r>
        <w:t xml:space="preserve"> &amp; cross skilling</w:t>
      </w:r>
    </w:p>
    <w:p w14:paraId="106F4662" w14:textId="049F2D4C" w:rsidR="008D0E9C" w:rsidRDefault="008D0E9C" w:rsidP="008C3776">
      <w:pPr>
        <w:pStyle w:val="ListParagraph"/>
        <w:numPr>
          <w:ilvl w:val="0"/>
          <w:numId w:val="12"/>
        </w:numPr>
      </w:pPr>
      <w:r>
        <w:t>Self-learner and an astute professional with a keen sense to deliver quality within timelines</w:t>
      </w:r>
    </w:p>
    <w:p w14:paraId="6999745B" w14:textId="67E29EC7" w:rsidR="008D0E9C" w:rsidRDefault="008D0E9C" w:rsidP="008C3776">
      <w:pPr>
        <w:pStyle w:val="ListParagraph"/>
        <w:numPr>
          <w:ilvl w:val="0"/>
          <w:numId w:val="12"/>
        </w:numPr>
      </w:pPr>
      <w:r>
        <w:t>Ability to perform and deliver under pressure</w:t>
      </w:r>
    </w:p>
    <w:p w14:paraId="25F9077C" w14:textId="4115F823" w:rsidR="000B4AD8" w:rsidRDefault="008D0E9C" w:rsidP="000B4AD8">
      <w:pPr>
        <w:pStyle w:val="Heading1"/>
      </w:pPr>
      <w:r>
        <w:t>Professional work experience</w:t>
      </w:r>
    </w:p>
    <w:p w14:paraId="35FEACD3" w14:textId="6A947B07" w:rsidR="00215910" w:rsidRDefault="00215910" w:rsidP="00215910">
      <w:pPr>
        <w:pStyle w:val="Heading2"/>
        <w:spacing w:after="40"/>
        <w:ind w:left="0"/>
        <w:rPr>
          <w:rStyle w:val="Heading2Char"/>
          <w:bCs/>
          <w:color w:val="F79646" w:themeColor="accent6"/>
        </w:rPr>
      </w:pPr>
      <w:r>
        <w:t xml:space="preserve">    </w:t>
      </w:r>
      <w:r>
        <w:rPr>
          <w:rStyle w:val="Heading2Char"/>
          <w:b/>
          <w:bCs/>
          <w:color w:val="F79646" w:themeColor="accent6"/>
        </w:rPr>
        <w:t>Application Development Senior Analyst</w:t>
      </w:r>
      <w:r w:rsidRPr="00A13763">
        <w:rPr>
          <w:rStyle w:val="Heading2Char"/>
          <w:b/>
          <w:bCs/>
          <w:color w:val="F79646" w:themeColor="accent6"/>
        </w:rPr>
        <w:t xml:space="preserve">, </w:t>
      </w:r>
      <w:r>
        <w:rPr>
          <w:rStyle w:val="Heading2Char"/>
          <w:b/>
          <w:bCs/>
          <w:color w:val="F79646" w:themeColor="accent6"/>
        </w:rPr>
        <w:t>Accenture</w:t>
      </w:r>
      <w:r w:rsidRPr="00A13763">
        <w:rPr>
          <w:rStyle w:val="Heading2Char"/>
          <w:b/>
          <w:bCs/>
          <w:color w:val="F79646" w:themeColor="accent6"/>
        </w:rPr>
        <w:t>, Bangalore</w:t>
      </w:r>
      <w:r>
        <w:rPr>
          <w:rStyle w:val="Heading2Char"/>
          <w:b/>
          <w:bCs/>
          <w:color w:val="F79646" w:themeColor="accent6"/>
        </w:rPr>
        <w:t xml:space="preserve">                            </w:t>
      </w:r>
      <w:r>
        <w:rPr>
          <w:rStyle w:val="Heading2Char"/>
          <w:bCs/>
          <w:color w:val="F79646" w:themeColor="accent6"/>
        </w:rPr>
        <w:t>July 2021</w:t>
      </w:r>
      <w:r w:rsidRPr="00F817AD">
        <w:rPr>
          <w:rStyle w:val="Heading2Char"/>
          <w:bCs/>
          <w:color w:val="F79646" w:themeColor="accent6"/>
        </w:rPr>
        <w:t>-</w:t>
      </w:r>
      <w:r>
        <w:rPr>
          <w:rStyle w:val="Heading2Char"/>
          <w:bCs/>
          <w:color w:val="F79646" w:themeColor="accent6"/>
        </w:rPr>
        <w:t>To Present</w:t>
      </w:r>
    </w:p>
    <w:p w14:paraId="6FFD3E31" w14:textId="176AEF1A" w:rsidR="00215910" w:rsidRDefault="00215910" w:rsidP="00215910">
      <w:pPr>
        <w:pStyle w:val="ListParagraph"/>
        <w:numPr>
          <w:ilvl w:val="0"/>
          <w:numId w:val="13"/>
        </w:numPr>
      </w:pPr>
      <w:r>
        <w:t>Analyze key business processes and implement SAP S4 Hana Manufacturing process flows</w:t>
      </w:r>
    </w:p>
    <w:p w14:paraId="6147D383" w14:textId="6CA67161" w:rsidR="00215910" w:rsidRDefault="00215910" w:rsidP="00215910">
      <w:pPr>
        <w:pStyle w:val="ListParagraph"/>
        <w:numPr>
          <w:ilvl w:val="0"/>
          <w:numId w:val="13"/>
        </w:numPr>
      </w:pPr>
      <w:r>
        <w:t>Identifying Gap, WRICEFS and Fits for around 500 Reports Suggested by Client</w:t>
      </w:r>
    </w:p>
    <w:p w14:paraId="34278F05" w14:textId="138F72CF" w:rsidR="00215910" w:rsidRDefault="00306CB1" w:rsidP="00215910">
      <w:pPr>
        <w:pStyle w:val="ListParagraph"/>
        <w:numPr>
          <w:ilvl w:val="0"/>
          <w:numId w:val="13"/>
        </w:numPr>
      </w:pPr>
      <w:r>
        <w:t>Writing Functional Specifications on</w:t>
      </w:r>
      <w:r w:rsidR="00215910">
        <w:t xml:space="preserve"> Form</w:t>
      </w:r>
      <w:r>
        <w:t>s, Enhancement and Interface</w:t>
      </w:r>
      <w:r w:rsidR="00215910">
        <w:t xml:space="preserve"> as requested by Business</w:t>
      </w:r>
    </w:p>
    <w:p w14:paraId="013419B0" w14:textId="6DCF82E7" w:rsidR="00306CB1" w:rsidRDefault="00306CB1" w:rsidP="00215910">
      <w:pPr>
        <w:pStyle w:val="ListParagraph"/>
        <w:numPr>
          <w:ilvl w:val="0"/>
          <w:numId w:val="13"/>
        </w:numPr>
      </w:pPr>
      <w:r>
        <w:t>Gathered the Business Requirement and helped in writing Enhancement on DDMRP Requirement.</w:t>
      </w:r>
    </w:p>
    <w:p w14:paraId="7E78DABF" w14:textId="7BA3496E" w:rsidR="001510A0" w:rsidRDefault="001510A0" w:rsidP="00215910">
      <w:pPr>
        <w:pStyle w:val="ListParagraph"/>
        <w:numPr>
          <w:ilvl w:val="0"/>
          <w:numId w:val="13"/>
        </w:numPr>
      </w:pPr>
      <w:r>
        <w:t>Testing QM Master Data Required for Business-In Process Inspection</w:t>
      </w:r>
      <w:bookmarkStart w:id="0" w:name="_GoBack"/>
      <w:bookmarkEnd w:id="0"/>
    </w:p>
    <w:p w14:paraId="5058F610" w14:textId="77777777" w:rsidR="00215910" w:rsidRDefault="00215910" w:rsidP="00306CB1">
      <w:pPr>
        <w:pStyle w:val="ListParagraph"/>
        <w:ind w:left="1008"/>
      </w:pPr>
    </w:p>
    <w:p w14:paraId="0EDCB1B0" w14:textId="43996D27" w:rsidR="00215910" w:rsidRPr="00A13763" w:rsidRDefault="00215910" w:rsidP="00215910">
      <w:pPr>
        <w:pStyle w:val="Heading2"/>
        <w:spacing w:after="40"/>
        <w:ind w:left="0"/>
        <w:rPr>
          <w:rStyle w:val="Heading2Char"/>
          <w:b/>
          <w:bCs/>
          <w:color w:val="F79646" w:themeColor="accent6"/>
        </w:rPr>
      </w:pPr>
    </w:p>
    <w:p w14:paraId="670C6310" w14:textId="61414A35" w:rsidR="00215910" w:rsidRDefault="00215910" w:rsidP="000B4A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</w:p>
    <w:tbl>
      <w:tblPr>
        <w:tblStyle w:val="GridTable1Light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 to add Experience details"/>
      </w:tblPr>
      <w:tblGrid>
        <w:gridCol w:w="8364"/>
        <w:gridCol w:w="2436"/>
      </w:tblGrid>
      <w:tr w:rsidR="000B4AD8" w:rsidRPr="009A3F06" w14:paraId="166C96FE" w14:textId="77777777" w:rsidTr="00F752F6">
        <w:tc>
          <w:tcPr>
            <w:tcW w:w="8364" w:type="dxa"/>
            <w:tcMar>
              <w:left w:w="0" w:type="dxa"/>
              <w:right w:w="0" w:type="dxa"/>
            </w:tcMar>
          </w:tcPr>
          <w:p w14:paraId="5DA0E2F5" w14:textId="61414A35" w:rsidR="000B4AD8" w:rsidRPr="00A13763" w:rsidRDefault="00F817AD" w:rsidP="002A1891">
            <w:pPr>
              <w:pStyle w:val="Heading2"/>
              <w:outlineLvl w:val="1"/>
              <w:rPr>
                <w:rStyle w:val="Heading2Char"/>
                <w:b/>
                <w:bCs/>
                <w:color w:val="F79646" w:themeColor="accent6"/>
              </w:rPr>
            </w:pPr>
            <w:r w:rsidRPr="00A13763">
              <w:rPr>
                <w:rStyle w:val="Heading2Char"/>
                <w:b/>
                <w:bCs/>
                <w:color w:val="F79646" w:themeColor="accent6"/>
              </w:rPr>
              <w:t>Associate SAP Consultant</w:t>
            </w:r>
            <w:r w:rsidR="000B4AD8" w:rsidRPr="00A13763">
              <w:rPr>
                <w:rStyle w:val="Heading2Char"/>
                <w:b/>
                <w:bCs/>
                <w:color w:val="F79646" w:themeColor="accent6"/>
              </w:rPr>
              <w:t xml:space="preserve">, </w:t>
            </w:r>
            <w:r w:rsidRPr="00A13763">
              <w:rPr>
                <w:rStyle w:val="Heading2Char"/>
                <w:b/>
                <w:bCs/>
                <w:color w:val="F79646" w:themeColor="accent6"/>
              </w:rPr>
              <w:t>Atos India, Bangalore</w:t>
            </w:r>
          </w:p>
          <w:p w14:paraId="5AEDAC55" w14:textId="77777777" w:rsidR="000B4AD8" w:rsidRDefault="00F817AD" w:rsidP="00F817AD">
            <w:pPr>
              <w:pStyle w:val="ListParagraph"/>
              <w:numPr>
                <w:ilvl w:val="0"/>
                <w:numId w:val="13"/>
              </w:numPr>
            </w:pPr>
            <w:r>
              <w:t>Analyze key business processes and configure SAP process flows</w:t>
            </w:r>
          </w:p>
          <w:p w14:paraId="54C00905" w14:textId="77777777" w:rsidR="00F817AD" w:rsidRDefault="00F817AD" w:rsidP="00F817AD">
            <w:pPr>
              <w:pStyle w:val="ListParagraph"/>
              <w:numPr>
                <w:ilvl w:val="0"/>
                <w:numId w:val="13"/>
              </w:numPr>
            </w:pPr>
            <w:r>
              <w:t xml:space="preserve">Laisse &amp; collaborate with broader technical team to resolve key issues </w:t>
            </w:r>
          </w:p>
          <w:p w14:paraId="09820F1C" w14:textId="77777777" w:rsidR="00F817AD" w:rsidRDefault="00F817AD" w:rsidP="00F817AD">
            <w:pPr>
              <w:pStyle w:val="ListParagraph"/>
              <w:numPr>
                <w:ilvl w:val="0"/>
                <w:numId w:val="13"/>
              </w:numPr>
            </w:pPr>
            <w:r>
              <w:t>Support the customer in system adoption &amp; support roll outs</w:t>
            </w:r>
          </w:p>
          <w:p w14:paraId="4D25BFF1" w14:textId="77777777" w:rsidR="00F817AD" w:rsidRDefault="00F817AD" w:rsidP="00F817AD">
            <w:pPr>
              <w:pStyle w:val="ListParagraph"/>
              <w:numPr>
                <w:ilvl w:val="0"/>
                <w:numId w:val="13"/>
              </w:numPr>
            </w:pPr>
            <w:r>
              <w:t>Collate information and deliver design documents of hall mark quality</w:t>
            </w:r>
          </w:p>
          <w:p w14:paraId="5B240E61" w14:textId="77777777" w:rsidR="00F817AD" w:rsidRDefault="00F817AD" w:rsidP="00F817AD">
            <w:pPr>
              <w:pStyle w:val="ListParagraph"/>
              <w:numPr>
                <w:ilvl w:val="0"/>
                <w:numId w:val="13"/>
              </w:numPr>
            </w:pPr>
            <w:r>
              <w:t xml:space="preserve">Quality reviews and functional walk </w:t>
            </w:r>
            <w:proofErr w:type="spellStart"/>
            <w:r>
              <w:t>throughs</w:t>
            </w:r>
            <w:proofErr w:type="spellEnd"/>
            <w:r>
              <w:t xml:space="preserve"> with broader business teams</w:t>
            </w:r>
          </w:p>
          <w:p w14:paraId="021E6916" w14:textId="1E2946DE" w:rsidR="00F817AD" w:rsidRDefault="00F817AD" w:rsidP="00F817AD">
            <w:pPr>
              <w:pStyle w:val="ListParagraph"/>
              <w:numPr>
                <w:ilvl w:val="0"/>
                <w:numId w:val="13"/>
              </w:numPr>
            </w:pPr>
            <w:r>
              <w:t xml:space="preserve">SPOC and key expert in the following areas </w:t>
            </w:r>
          </w:p>
          <w:p w14:paraId="6C5AD22B" w14:textId="602B4335" w:rsidR="00C97A07" w:rsidRDefault="00C97A07" w:rsidP="00F817AD">
            <w:pPr>
              <w:pStyle w:val="ListParagraph"/>
              <w:numPr>
                <w:ilvl w:val="1"/>
                <w:numId w:val="13"/>
              </w:numPr>
            </w:pPr>
            <w:r>
              <w:t xml:space="preserve">Business process around Production Planning Execution </w:t>
            </w:r>
          </w:p>
          <w:p w14:paraId="1EA2A339" w14:textId="5BEAE00F" w:rsidR="00F817AD" w:rsidRDefault="00F817AD" w:rsidP="00F817AD">
            <w:pPr>
              <w:pStyle w:val="ListParagraph"/>
              <w:numPr>
                <w:ilvl w:val="1"/>
                <w:numId w:val="13"/>
              </w:numPr>
            </w:pPr>
            <w:r>
              <w:t>PP master data (</w:t>
            </w:r>
            <w:r w:rsidRPr="00F817AD">
              <w:t xml:space="preserve">Material Master, Bill of </w:t>
            </w:r>
            <w:r w:rsidR="00D17AF1" w:rsidRPr="00F817AD">
              <w:t xml:space="preserve">Materials, </w:t>
            </w:r>
            <w:r w:rsidR="0015712F" w:rsidRPr="00F817AD">
              <w:t>Routings, Production</w:t>
            </w:r>
            <w:r w:rsidRPr="00F817AD">
              <w:t xml:space="preserve"> </w:t>
            </w:r>
            <w:r w:rsidR="0015712F" w:rsidRPr="00F817AD">
              <w:t>Versions</w:t>
            </w:r>
            <w:r w:rsidR="0015712F">
              <w:t>)</w:t>
            </w:r>
          </w:p>
          <w:p w14:paraId="48D903C2" w14:textId="7510BCD6" w:rsidR="00F817AD" w:rsidRDefault="00F817AD" w:rsidP="00F817AD">
            <w:pPr>
              <w:pStyle w:val="ListParagraph"/>
              <w:numPr>
                <w:ilvl w:val="1"/>
                <w:numId w:val="13"/>
              </w:numPr>
            </w:pPr>
            <w:r>
              <w:lastRenderedPageBreak/>
              <w:t>MRP, MTS &amp; MTO scenarios</w:t>
            </w:r>
          </w:p>
          <w:p w14:paraId="57FFD479" w14:textId="5CA2801B" w:rsidR="00F817AD" w:rsidRDefault="00F817AD" w:rsidP="00F817AD">
            <w:pPr>
              <w:pStyle w:val="ListParagraph"/>
              <w:numPr>
                <w:ilvl w:val="1"/>
                <w:numId w:val="13"/>
              </w:numPr>
            </w:pPr>
            <w:r>
              <w:t xml:space="preserve">SAP Configurations on Discrete &amp; REM processes </w:t>
            </w:r>
          </w:p>
          <w:p w14:paraId="611971C9" w14:textId="3D5D56CD" w:rsidR="0015712F" w:rsidRDefault="0015712F" w:rsidP="00F817AD">
            <w:pPr>
              <w:pStyle w:val="ListParagraph"/>
              <w:numPr>
                <w:ilvl w:val="1"/>
                <w:numId w:val="13"/>
              </w:numPr>
            </w:pPr>
            <w:r>
              <w:t>Business process about Quality Management</w:t>
            </w:r>
          </w:p>
          <w:p w14:paraId="40D7C24D" w14:textId="2720279E" w:rsidR="0015712F" w:rsidRDefault="0015712F" w:rsidP="00F817AD">
            <w:pPr>
              <w:pStyle w:val="ListParagraph"/>
              <w:numPr>
                <w:ilvl w:val="1"/>
                <w:numId w:val="13"/>
              </w:numPr>
            </w:pPr>
            <w:r>
              <w:t>QM master data</w:t>
            </w:r>
            <w:r w:rsidR="004A655B">
              <w:t xml:space="preserve"> </w:t>
            </w:r>
            <w:r>
              <w:t>(Material Master, Inspection Characteristics, Inspection Methods, Sampling Procedures, Catalogs)</w:t>
            </w:r>
          </w:p>
          <w:p w14:paraId="002FB2B7" w14:textId="7A037493" w:rsidR="00F817AD" w:rsidRPr="009A3F06" w:rsidRDefault="00F817AD" w:rsidP="00F817AD">
            <w:pPr>
              <w:pStyle w:val="ListParagraph"/>
              <w:numPr>
                <w:ilvl w:val="0"/>
                <w:numId w:val="13"/>
              </w:numPr>
            </w:pPr>
            <w:r>
              <w:t xml:space="preserve">Successful &amp; sound working experience in </w:t>
            </w:r>
            <w:r w:rsidRPr="00F817AD">
              <w:t xml:space="preserve">test automation using </w:t>
            </w:r>
            <w:proofErr w:type="spellStart"/>
            <w:r w:rsidRPr="00F817AD">
              <w:t>Syntbot</w:t>
            </w:r>
            <w:proofErr w:type="spellEnd"/>
            <w:r w:rsidRPr="00F817AD">
              <w:t xml:space="preserve"> Tool for </w:t>
            </w:r>
            <w:r w:rsidR="00D17AF1" w:rsidRPr="00F817AD">
              <w:t xml:space="preserve">MM, </w:t>
            </w:r>
            <w:r w:rsidR="0015712F" w:rsidRPr="00F817AD">
              <w:t>FI, SD</w:t>
            </w:r>
            <w:r w:rsidRPr="00F817AD">
              <w:t xml:space="preserve"> Scripts</w:t>
            </w:r>
            <w:r>
              <w:t xml:space="preserve"> </w:t>
            </w:r>
          </w:p>
        </w:tc>
        <w:tc>
          <w:tcPr>
            <w:tcW w:w="2436" w:type="dxa"/>
          </w:tcPr>
          <w:p w14:paraId="40E7C490" w14:textId="339603A1" w:rsidR="000B4AD8" w:rsidRPr="00F817AD" w:rsidRDefault="00F817AD" w:rsidP="002A1891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 w:rsidRPr="00F817AD">
              <w:rPr>
                <w:rStyle w:val="Heading2Char"/>
                <w:bCs/>
                <w:color w:val="F79646" w:themeColor="accent6"/>
              </w:rPr>
              <w:lastRenderedPageBreak/>
              <w:t>May 2018</w:t>
            </w:r>
            <w:r w:rsidR="000B4AD8" w:rsidRPr="00F817AD">
              <w:rPr>
                <w:rStyle w:val="Heading2Char"/>
                <w:bCs/>
                <w:color w:val="F79646" w:themeColor="accent6"/>
              </w:rPr>
              <w:t>-</w:t>
            </w:r>
            <w:r w:rsidR="00215910">
              <w:rPr>
                <w:rStyle w:val="Heading2Char"/>
                <w:bCs/>
                <w:color w:val="F79646" w:themeColor="accent6"/>
              </w:rPr>
              <w:t>July 2021</w:t>
            </w:r>
          </w:p>
        </w:tc>
      </w:tr>
      <w:tr w:rsidR="00DB3DF0" w:rsidRPr="00F752F6" w14:paraId="42412E7D" w14:textId="77777777" w:rsidTr="00F752F6">
        <w:tc>
          <w:tcPr>
            <w:tcW w:w="8364" w:type="dxa"/>
            <w:tcMar>
              <w:top w:w="144" w:type="dxa"/>
              <w:left w:w="0" w:type="dxa"/>
              <w:right w:w="0" w:type="dxa"/>
            </w:tcMar>
          </w:tcPr>
          <w:p w14:paraId="5E2FB7BC" w14:textId="77777777" w:rsidR="00DB3DF0" w:rsidRPr="00F752F6" w:rsidRDefault="00DB3DF0" w:rsidP="00DB3DF0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/>
                <w:bCs/>
                <w:color w:val="F79646" w:themeColor="accent6"/>
              </w:rPr>
              <w:lastRenderedPageBreak/>
              <w:t xml:space="preserve">Production Supervisor, </w:t>
            </w:r>
            <w:r w:rsidRPr="00F752F6">
              <w:rPr>
                <w:rStyle w:val="Heading2Char"/>
                <w:b/>
                <w:bCs/>
                <w:color w:val="F79646" w:themeColor="accent6"/>
              </w:rPr>
              <w:t xml:space="preserve">Corona Bus Manufacturer’s </w:t>
            </w:r>
            <w:proofErr w:type="spellStart"/>
            <w:r w:rsidRPr="00F752F6">
              <w:rPr>
                <w:rStyle w:val="Heading2Char"/>
                <w:b/>
                <w:bCs/>
                <w:color w:val="F79646" w:themeColor="accent6"/>
              </w:rPr>
              <w:t>Pvt.Ltd</w:t>
            </w:r>
            <w:proofErr w:type="spellEnd"/>
            <w:r w:rsidRPr="00F752F6">
              <w:rPr>
                <w:rStyle w:val="Heading2Char"/>
                <w:b/>
                <w:bCs/>
                <w:color w:val="F79646" w:themeColor="accent6"/>
              </w:rPr>
              <w:t>, Pune</w:t>
            </w:r>
          </w:p>
          <w:p w14:paraId="67A896F0" w14:textId="77777777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>Tracking &amp; Supervision of daily production &amp; assembly of passenger buses</w:t>
            </w:r>
          </w:p>
          <w:p w14:paraId="49B367C1" w14:textId="77777777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>Create and publish shop floor papers and other production floor charts</w:t>
            </w:r>
          </w:p>
          <w:p w14:paraId="02A0268B" w14:textId="77777777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>BOM &amp; its timely release to shop floors to run day to day production</w:t>
            </w:r>
          </w:p>
          <w:p w14:paraId="54F3444A" w14:textId="77777777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 xml:space="preserve">Planning &amp; forecast of raw materials to purchase department </w:t>
            </w:r>
          </w:p>
          <w:p w14:paraId="138FA1A8" w14:textId="77777777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>Monitor &amp; assists in goods movement from plant to plant</w:t>
            </w:r>
          </w:p>
          <w:p w14:paraId="08395B30" w14:textId="586B1CA6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>Track/Monitor/Resolve issues in production process (</w:t>
            </w:r>
            <w:proofErr w:type="spellStart"/>
            <w:r w:rsidR="00D17AF1">
              <w:t>Gemba</w:t>
            </w:r>
            <w:proofErr w:type="spellEnd"/>
            <w:r>
              <w:t xml:space="preserve"> Meetings)</w:t>
            </w:r>
          </w:p>
          <w:p w14:paraId="1B6BF9E9" w14:textId="11C1735E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>Create BOM, Routing, Material &amp; PP order creation in SAP</w:t>
            </w:r>
          </w:p>
          <w:p w14:paraId="45738828" w14:textId="7F813C39" w:rsidR="00D32B9D" w:rsidRDefault="00D32B9D" w:rsidP="00DB3DF0">
            <w:pPr>
              <w:pStyle w:val="ListParagraph"/>
              <w:numPr>
                <w:ilvl w:val="0"/>
                <w:numId w:val="13"/>
              </w:numPr>
            </w:pPr>
            <w:r>
              <w:t>Inward inspection of materials received from vendors</w:t>
            </w:r>
          </w:p>
          <w:p w14:paraId="1BF065BF" w14:textId="5DFBC986" w:rsidR="00D32B9D" w:rsidRDefault="00D32B9D" w:rsidP="00DB3DF0">
            <w:pPr>
              <w:pStyle w:val="ListParagraph"/>
              <w:numPr>
                <w:ilvl w:val="0"/>
                <w:numId w:val="13"/>
              </w:numPr>
            </w:pPr>
            <w:r>
              <w:t>Final inspection of finished goods delivered to customer</w:t>
            </w:r>
          </w:p>
          <w:p w14:paraId="185F1F56" w14:textId="77777777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 xml:space="preserve">Maintenance of shop floor </w:t>
            </w:r>
            <w:proofErr w:type="spellStart"/>
            <w:r>
              <w:t>equipments</w:t>
            </w:r>
            <w:proofErr w:type="spellEnd"/>
            <w:r>
              <w:t xml:space="preserve"> working collaboratively with maintenance department</w:t>
            </w:r>
          </w:p>
          <w:p w14:paraId="361BEDF5" w14:textId="316629EB" w:rsidR="00DB3DF0" w:rsidRPr="009A3F06" w:rsidRDefault="00DB3DF0" w:rsidP="00D17AF1">
            <w:pPr>
              <w:pStyle w:val="ListParagraph"/>
              <w:numPr>
                <w:ilvl w:val="0"/>
                <w:numId w:val="13"/>
              </w:numPr>
            </w:pPr>
            <w:r>
              <w:t xml:space="preserve">Allocation of technicians as per production plan, daily capacity </w:t>
            </w:r>
            <w:proofErr w:type="spellStart"/>
            <w:r>
              <w:t>etc</w:t>
            </w:r>
            <w:proofErr w:type="spellEnd"/>
          </w:p>
        </w:tc>
        <w:tc>
          <w:tcPr>
            <w:tcW w:w="2436" w:type="dxa"/>
            <w:tcMar>
              <w:top w:w="144" w:type="dxa"/>
            </w:tcMar>
          </w:tcPr>
          <w:p w14:paraId="68849B28" w14:textId="671CE441" w:rsidR="00DB3DF0" w:rsidRPr="00F752F6" w:rsidRDefault="00DB3DF0" w:rsidP="00DB3DF0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 w:rsidRPr="00F752F6">
              <w:rPr>
                <w:rStyle w:val="Heading2Char"/>
                <w:bCs/>
                <w:color w:val="F79646" w:themeColor="accent6"/>
              </w:rPr>
              <w:t>May 2015 –July 2017</w:t>
            </w:r>
          </w:p>
        </w:tc>
      </w:tr>
      <w:tr w:rsidR="00DB3DF0" w:rsidRPr="00F752F6" w14:paraId="37E4FEBB" w14:textId="77777777" w:rsidTr="00D20444">
        <w:trPr>
          <w:trHeight w:val="549"/>
        </w:trPr>
        <w:tc>
          <w:tcPr>
            <w:tcW w:w="8364" w:type="dxa"/>
            <w:tcMar>
              <w:top w:w="144" w:type="dxa"/>
              <w:left w:w="0" w:type="dxa"/>
              <w:right w:w="0" w:type="dxa"/>
            </w:tcMar>
          </w:tcPr>
          <w:p w14:paraId="6EA67DC8" w14:textId="75028CCB" w:rsidR="00DB3DF0" w:rsidRPr="00F752F6" w:rsidRDefault="00DB3DF0" w:rsidP="00DB3DF0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/>
                <w:bCs/>
                <w:color w:val="F79646" w:themeColor="accent6"/>
              </w:rPr>
              <w:t xml:space="preserve">Automobile Engineer, United Cars </w:t>
            </w:r>
            <w:proofErr w:type="spellStart"/>
            <w:r>
              <w:rPr>
                <w:rStyle w:val="Heading2Char"/>
                <w:b/>
                <w:bCs/>
                <w:color w:val="F79646" w:themeColor="accent6"/>
              </w:rPr>
              <w:t>Alamana</w:t>
            </w:r>
            <w:proofErr w:type="spellEnd"/>
            <w:r>
              <w:rPr>
                <w:rStyle w:val="Heading2Char"/>
                <w:b/>
                <w:bCs/>
                <w:color w:val="F79646" w:themeColor="accent6"/>
              </w:rPr>
              <w:t xml:space="preserve">, </w:t>
            </w:r>
            <w:r w:rsidR="00D17AF1">
              <w:rPr>
                <w:rStyle w:val="Heading2Char"/>
                <w:b/>
                <w:bCs/>
                <w:color w:val="F79646" w:themeColor="accent6"/>
              </w:rPr>
              <w:t>Doha,</w:t>
            </w:r>
            <w:r>
              <w:rPr>
                <w:rStyle w:val="Heading2Char"/>
                <w:b/>
                <w:bCs/>
                <w:color w:val="F79646" w:themeColor="accent6"/>
              </w:rPr>
              <w:t xml:space="preserve"> Qatar</w:t>
            </w:r>
          </w:p>
          <w:p w14:paraId="0434453D" w14:textId="643862C2" w:rsidR="00DB3DF0" w:rsidRDefault="00DB3DF0" w:rsidP="00DB3DF0">
            <w:pPr>
              <w:pStyle w:val="ListParagraph"/>
              <w:numPr>
                <w:ilvl w:val="0"/>
                <w:numId w:val="13"/>
              </w:numPr>
            </w:pPr>
            <w:r>
              <w:t xml:space="preserve">Technical assistant in </w:t>
            </w:r>
            <w:r w:rsidR="00D20444">
              <w:t>Engine &amp; Suspension Shop</w:t>
            </w:r>
          </w:p>
          <w:p w14:paraId="1CAB8FB0" w14:textId="77777777" w:rsidR="00DB3DF0" w:rsidRPr="00D17AF1" w:rsidRDefault="00D20444" w:rsidP="00D20444">
            <w:pPr>
              <w:pStyle w:val="ListParagraph"/>
              <w:numPr>
                <w:ilvl w:val="0"/>
                <w:numId w:val="13"/>
              </w:numPr>
              <w:rPr>
                <w:rFonts w:asciiTheme="majorHAnsi" w:eastAsiaTheme="majorEastAsia" w:hAnsiTheme="majorHAnsi" w:cstheme="majorBidi"/>
                <w:bCs/>
                <w:color w:val="F79646" w:themeColor="accent6"/>
                <w:szCs w:val="26"/>
              </w:rPr>
            </w:pPr>
            <w:r>
              <w:t>Leading a team of technicians in diagnosing &amp; resolving automobile related issues</w:t>
            </w:r>
          </w:p>
          <w:p w14:paraId="58073197" w14:textId="2AE90C3F" w:rsidR="00D17AF1" w:rsidRDefault="00D17AF1" w:rsidP="00D20444">
            <w:pPr>
              <w:pStyle w:val="ListParagraph"/>
              <w:numPr>
                <w:ilvl w:val="0"/>
                <w:numId w:val="13"/>
              </w:numPr>
              <w:rPr>
                <w:rStyle w:val="Heading2Char"/>
                <w:b w:val="0"/>
                <w:bCs/>
                <w:color w:val="F79646" w:themeColor="accent6"/>
              </w:rPr>
            </w:pPr>
            <w:r>
              <w:t>Allocating Job cards to technicians to carry out the necessary</w:t>
            </w:r>
            <w:r w:rsidR="004A655B">
              <w:t xml:space="preserve"> repair on vehicles</w:t>
            </w:r>
          </w:p>
        </w:tc>
        <w:tc>
          <w:tcPr>
            <w:tcW w:w="2436" w:type="dxa"/>
            <w:tcMar>
              <w:top w:w="144" w:type="dxa"/>
            </w:tcMar>
          </w:tcPr>
          <w:p w14:paraId="27064DD7" w14:textId="5C58846F" w:rsidR="00DB3DF0" w:rsidRPr="00F752F6" w:rsidRDefault="00DB3DF0" w:rsidP="00DB3DF0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>Jan 2014 – Feb 2015</w:t>
            </w:r>
          </w:p>
        </w:tc>
      </w:tr>
      <w:tr w:rsidR="00D20444" w:rsidRPr="00F752F6" w14:paraId="78431AD0" w14:textId="77777777" w:rsidTr="00D20444">
        <w:trPr>
          <w:trHeight w:val="549"/>
        </w:trPr>
        <w:tc>
          <w:tcPr>
            <w:tcW w:w="8364" w:type="dxa"/>
            <w:tcMar>
              <w:top w:w="144" w:type="dxa"/>
              <w:left w:w="0" w:type="dxa"/>
              <w:right w:w="0" w:type="dxa"/>
            </w:tcMar>
          </w:tcPr>
          <w:p w14:paraId="083DE25B" w14:textId="451BA394" w:rsidR="00D20444" w:rsidRPr="00F752F6" w:rsidRDefault="00D20444" w:rsidP="00D20444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/>
                <w:bCs/>
                <w:color w:val="F79646" w:themeColor="accent6"/>
              </w:rPr>
              <w:t xml:space="preserve">Production Engineer, </w:t>
            </w:r>
            <w:proofErr w:type="spellStart"/>
            <w:r>
              <w:rPr>
                <w:rStyle w:val="Heading2Char"/>
                <w:b/>
                <w:bCs/>
                <w:color w:val="F79646" w:themeColor="accent6"/>
              </w:rPr>
              <w:t>Commtrade</w:t>
            </w:r>
            <w:proofErr w:type="spellEnd"/>
            <w:r>
              <w:rPr>
                <w:rStyle w:val="Heading2Char"/>
                <w:b/>
                <w:bCs/>
                <w:color w:val="F79646" w:themeColor="accent6"/>
              </w:rPr>
              <w:t xml:space="preserve"> Metals, Chennai</w:t>
            </w:r>
          </w:p>
          <w:p w14:paraId="4921631F" w14:textId="66078338" w:rsidR="00D20444" w:rsidRDefault="006172BD" w:rsidP="00D20444">
            <w:pPr>
              <w:pStyle w:val="ListParagraph"/>
              <w:numPr>
                <w:ilvl w:val="0"/>
                <w:numId w:val="13"/>
              </w:numPr>
            </w:pPr>
            <w:bookmarkStart w:id="1" w:name="_Hlk61098917"/>
            <w:r>
              <w:t>Entry level supervisor assisting in assembly processes</w:t>
            </w:r>
          </w:p>
          <w:bookmarkEnd w:id="1"/>
          <w:p w14:paraId="130A7523" w14:textId="244791E4" w:rsidR="000415E5" w:rsidRPr="000415E5" w:rsidRDefault="006172BD" w:rsidP="000415E5">
            <w:pPr>
              <w:pStyle w:val="ListParagraph"/>
              <w:numPr>
                <w:ilvl w:val="0"/>
                <w:numId w:val="13"/>
              </w:numPr>
              <w:rPr>
                <w:rFonts w:asciiTheme="majorHAnsi" w:eastAsiaTheme="majorEastAsia" w:hAnsiTheme="majorHAnsi" w:cstheme="majorBidi"/>
                <w:bCs/>
                <w:color w:val="F79646" w:themeColor="accent6"/>
                <w:szCs w:val="26"/>
              </w:rPr>
            </w:pPr>
            <w:r>
              <w:t>Jack-Of-All kind of profile to gain experience in all facets of production &amp; maintenance</w:t>
            </w:r>
          </w:p>
          <w:p w14:paraId="73B26596" w14:textId="1DBBA57A" w:rsidR="000415E5" w:rsidRDefault="000415E5" w:rsidP="00691427">
            <w:pPr>
              <w:ind w:left="0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 xml:space="preserve">        </w:t>
            </w:r>
          </w:p>
          <w:p w14:paraId="09AC1D91" w14:textId="77777777" w:rsidR="00582E29" w:rsidRDefault="000415E5" w:rsidP="00691427">
            <w:pPr>
              <w:ind w:left="0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 xml:space="preserve">    </w:t>
            </w:r>
          </w:p>
          <w:p w14:paraId="10F37A5D" w14:textId="77777777" w:rsidR="00DB388A" w:rsidRDefault="00DB388A" w:rsidP="00691427">
            <w:pPr>
              <w:ind w:left="0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 xml:space="preserve">    </w:t>
            </w:r>
          </w:p>
          <w:p w14:paraId="38111284" w14:textId="23F2A356" w:rsidR="00691427" w:rsidRDefault="00DB388A" w:rsidP="00691427">
            <w:pPr>
              <w:ind w:left="0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 xml:space="preserve">    </w:t>
            </w:r>
            <w:r w:rsidR="00691427">
              <w:rPr>
                <w:rStyle w:val="Heading2Char"/>
                <w:bCs/>
                <w:color w:val="F79646" w:themeColor="accent6"/>
              </w:rPr>
              <w:t>Entrepreneur</w:t>
            </w:r>
            <w:r w:rsidR="00691427" w:rsidRPr="00691427">
              <w:rPr>
                <w:rStyle w:val="Heading2Char"/>
                <w:bCs/>
                <w:color w:val="F79646" w:themeColor="accent6"/>
              </w:rPr>
              <w:t>,</w:t>
            </w:r>
            <w:r w:rsidR="00691427">
              <w:rPr>
                <w:rStyle w:val="Heading2Char"/>
                <w:bCs/>
                <w:color w:val="F79646" w:themeColor="accent6"/>
              </w:rPr>
              <w:t xml:space="preserve"> Kochi</w:t>
            </w:r>
            <w:r w:rsidR="000415E5">
              <w:rPr>
                <w:rStyle w:val="Heading2Char"/>
                <w:bCs/>
                <w:color w:val="F79646" w:themeColor="accent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9F3FE29" w14:textId="24C3A541" w:rsidR="004B568B" w:rsidRDefault="00D32B9D" w:rsidP="004B568B">
            <w:pPr>
              <w:pStyle w:val="ListParagraph"/>
              <w:numPr>
                <w:ilvl w:val="0"/>
                <w:numId w:val="13"/>
              </w:numPr>
            </w:pPr>
            <w:r>
              <w:t>Managed</w:t>
            </w:r>
            <w:r w:rsidR="004B568B">
              <w:t xml:space="preserve"> a small automobile workshop with three employees for a period of two years.</w:t>
            </w:r>
          </w:p>
          <w:p w14:paraId="07845289" w14:textId="50A52718" w:rsidR="004B568B" w:rsidRDefault="004B568B" w:rsidP="004B568B">
            <w:pPr>
              <w:pStyle w:val="ListParagraph"/>
              <w:numPr>
                <w:ilvl w:val="0"/>
                <w:numId w:val="13"/>
              </w:numPr>
            </w:pPr>
            <w:r>
              <w:t xml:space="preserve">Streamlined service of </w:t>
            </w:r>
            <w:proofErr w:type="spellStart"/>
            <w:r>
              <w:t>Maruti</w:t>
            </w:r>
            <w:proofErr w:type="spellEnd"/>
            <w:r>
              <w:t xml:space="preserve"> cars</w:t>
            </w:r>
            <w:r w:rsidR="0015712F">
              <w:t>, Toyota cars</w:t>
            </w:r>
            <w:r>
              <w:t xml:space="preserve"> </w:t>
            </w:r>
          </w:p>
          <w:p w14:paraId="47D6AADF" w14:textId="3B55B992" w:rsidR="004B568B" w:rsidRDefault="004B568B" w:rsidP="004B568B">
            <w:pPr>
              <w:pStyle w:val="ListParagraph"/>
              <w:numPr>
                <w:ilvl w:val="0"/>
                <w:numId w:val="13"/>
              </w:numPr>
            </w:pPr>
            <w:r>
              <w:t>Providing a complete and accurate written cost estimate for labor and parts</w:t>
            </w:r>
          </w:p>
          <w:p w14:paraId="62BCECBB" w14:textId="4D056A98" w:rsidR="004B568B" w:rsidRDefault="004B568B" w:rsidP="004B568B">
            <w:pPr>
              <w:pStyle w:val="ListParagraph"/>
              <w:numPr>
                <w:ilvl w:val="0"/>
                <w:numId w:val="13"/>
              </w:numPr>
            </w:pPr>
            <w:r>
              <w:t>Test driving the vehicle with customer</w:t>
            </w:r>
          </w:p>
          <w:p w14:paraId="63D71FFC" w14:textId="209EFF20" w:rsidR="004B568B" w:rsidRDefault="004B568B" w:rsidP="004B568B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Deliver</w:t>
            </w:r>
            <w:r w:rsidR="0015712F">
              <w:t>ing</w:t>
            </w:r>
            <w:r>
              <w:t xml:space="preserve"> the cars to customers on time</w:t>
            </w:r>
          </w:p>
          <w:p w14:paraId="3C94F0CA" w14:textId="0A2A3F63" w:rsidR="00691427" w:rsidRPr="00691427" w:rsidRDefault="00691427" w:rsidP="004B568B">
            <w:pPr>
              <w:pStyle w:val="Heading2"/>
              <w:ind w:left="0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/>
                <w:bCs/>
                <w:color w:val="F79646" w:themeColor="accent6"/>
              </w:rPr>
              <w:t xml:space="preserve">                                                                                                                                                                </w:t>
            </w:r>
          </w:p>
        </w:tc>
        <w:tc>
          <w:tcPr>
            <w:tcW w:w="2436" w:type="dxa"/>
            <w:tcMar>
              <w:top w:w="144" w:type="dxa"/>
            </w:tcMar>
          </w:tcPr>
          <w:p w14:paraId="4C633E06" w14:textId="77777777" w:rsidR="00D20444" w:rsidRDefault="00D20444" w:rsidP="00D20444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lastRenderedPageBreak/>
              <w:t>Jan 2013 – Sep 2013</w:t>
            </w:r>
          </w:p>
          <w:p w14:paraId="7A383FBE" w14:textId="77777777" w:rsidR="00691427" w:rsidRDefault="00691427" w:rsidP="00D20444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</w:p>
          <w:p w14:paraId="1FF3E15F" w14:textId="77777777" w:rsidR="00691427" w:rsidRDefault="00691427" w:rsidP="00D20444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</w:p>
          <w:p w14:paraId="760B57B5" w14:textId="519D031D" w:rsidR="00691427" w:rsidRDefault="00691427" w:rsidP="00D20444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</w:p>
          <w:p w14:paraId="3781B8E4" w14:textId="77777777" w:rsidR="000415E5" w:rsidRDefault="000415E5" w:rsidP="000415E5">
            <w:pPr>
              <w:pStyle w:val="Heading2"/>
              <w:ind w:left="0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 xml:space="preserve">    </w:t>
            </w:r>
          </w:p>
          <w:p w14:paraId="5D6EFC1E" w14:textId="77777777" w:rsidR="00582E29" w:rsidRDefault="000415E5" w:rsidP="000415E5">
            <w:pPr>
              <w:pStyle w:val="Heading2"/>
              <w:ind w:left="0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 xml:space="preserve">    </w:t>
            </w:r>
          </w:p>
          <w:p w14:paraId="38E65B23" w14:textId="45E41DD3" w:rsidR="00691427" w:rsidRDefault="00582E29" w:rsidP="000415E5">
            <w:pPr>
              <w:pStyle w:val="Heading2"/>
              <w:ind w:left="0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 xml:space="preserve">    </w:t>
            </w:r>
            <w:r w:rsidR="00691427">
              <w:rPr>
                <w:rStyle w:val="Heading2Char"/>
                <w:bCs/>
                <w:color w:val="F79646" w:themeColor="accent6"/>
              </w:rPr>
              <w:t>Jun 2010 – Dec 2012</w:t>
            </w:r>
          </w:p>
        </w:tc>
      </w:tr>
      <w:tr w:rsidR="006172BD" w:rsidRPr="00F752F6" w14:paraId="596F100B" w14:textId="77777777" w:rsidTr="00D20444">
        <w:trPr>
          <w:trHeight w:val="549"/>
        </w:trPr>
        <w:tc>
          <w:tcPr>
            <w:tcW w:w="8364" w:type="dxa"/>
            <w:tcMar>
              <w:top w:w="144" w:type="dxa"/>
              <w:left w:w="0" w:type="dxa"/>
              <w:right w:w="0" w:type="dxa"/>
            </w:tcMar>
          </w:tcPr>
          <w:p w14:paraId="5B608EAD" w14:textId="38875B57" w:rsidR="006172BD" w:rsidRPr="00F752F6" w:rsidRDefault="006172BD" w:rsidP="006172BD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/>
                <w:bCs/>
                <w:color w:val="F79646" w:themeColor="accent6"/>
              </w:rPr>
              <w:lastRenderedPageBreak/>
              <w:t>Graduate Apprentice, BPCL- KR, Kochi</w:t>
            </w:r>
          </w:p>
          <w:p w14:paraId="0010C1A8" w14:textId="77777777" w:rsidR="006172BD" w:rsidRPr="006172BD" w:rsidRDefault="006172BD" w:rsidP="006172BD">
            <w:pPr>
              <w:pStyle w:val="ListParagraph"/>
              <w:numPr>
                <w:ilvl w:val="0"/>
                <w:numId w:val="13"/>
              </w:numPr>
              <w:rPr>
                <w:rFonts w:asciiTheme="majorHAnsi" w:eastAsiaTheme="majorEastAsia" w:hAnsiTheme="majorHAnsi" w:cstheme="majorBidi"/>
                <w:bCs/>
                <w:color w:val="F79646" w:themeColor="accent6"/>
                <w:szCs w:val="26"/>
              </w:rPr>
            </w:pPr>
            <w:r>
              <w:t xml:space="preserve">Graduate apprentice training job </w:t>
            </w:r>
          </w:p>
          <w:p w14:paraId="6284E030" w14:textId="77777777" w:rsidR="006172BD" w:rsidRPr="006172BD" w:rsidRDefault="006172BD" w:rsidP="006172BD">
            <w:pPr>
              <w:pStyle w:val="ListParagraph"/>
              <w:numPr>
                <w:ilvl w:val="0"/>
                <w:numId w:val="13"/>
              </w:numPr>
              <w:rPr>
                <w:rFonts w:asciiTheme="majorHAnsi" w:eastAsiaTheme="majorEastAsia" w:hAnsiTheme="majorHAnsi" w:cstheme="majorBidi"/>
                <w:bCs/>
                <w:color w:val="F79646" w:themeColor="accent6"/>
                <w:szCs w:val="26"/>
              </w:rPr>
            </w:pPr>
            <w:r>
              <w:t>Entry into Production Job environment</w:t>
            </w:r>
          </w:p>
          <w:p w14:paraId="47DF198F" w14:textId="0300F39F" w:rsidR="006172BD" w:rsidRDefault="006172BD" w:rsidP="006172BD">
            <w:pPr>
              <w:pStyle w:val="ListParagraph"/>
              <w:numPr>
                <w:ilvl w:val="0"/>
                <w:numId w:val="13"/>
              </w:numPr>
              <w:rPr>
                <w:rStyle w:val="Heading2Char"/>
                <w:b w:val="0"/>
                <w:bCs/>
                <w:color w:val="F79646" w:themeColor="accent6"/>
              </w:rPr>
            </w:pPr>
            <w:r w:rsidRPr="006172BD">
              <w:t>Assist the broader production team</w:t>
            </w:r>
          </w:p>
        </w:tc>
        <w:tc>
          <w:tcPr>
            <w:tcW w:w="2436" w:type="dxa"/>
            <w:tcMar>
              <w:top w:w="144" w:type="dxa"/>
            </w:tcMar>
          </w:tcPr>
          <w:p w14:paraId="54E467CD" w14:textId="32CDF3DC" w:rsidR="006172BD" w:rsidRDefault="006172BD" w:rsidP="006172BD">
            <w:pPr>
              <w:pStyle w:val="Heading2"/>
              <w:outlineLvl w:val="1"/>
              <w:rPr>
                <w:rStyle w:val="Heading2Char"/>
                <w:bCs/>
                <w:color w:val="F79646" w:themeColor="accent6"/>
              </w:rPr>
            </w:pPr>
            <w:r>
              <w:rPr>
                <w:rStyle w:val="Heading2Char"/>
                <w:bCs/>
                <w:color w:val="F79646" w:themeColor="accent6"/>
              </w:rPr>
              <w:t>May 2009 – May 2010</w:t>
            </w:r>
          </w:p>
        </w:tc>
      </w:tr>
    </w:tbl>
    <w:p w14:paraId="59A14CE5" w14:textId="2D8ABC7C" w:rsidR="000B4AD8" w:rsidRDefault="006172BD" w:rsidP="000B4A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>
        <w:t>Education &amp; Year of Passing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 to add Education details"/>
      </w:tblPr>
      <w:tblGrid>
        <w:gridCol w:w="8839"/>
        <w:gridCol w:w="1961"/>
      </w:tblGrid>
      <w:tr w:rsidR="000B4AD8" w:rsidRPr="009A3F06" w14:paraId="676C984F" w14:textId="77777777" w:rsidTr="00BD5277">
        <w:tc>
          <w:tcPr>
            <w:tcW w:w="8839" w:type="dxa"/>
          </w:tcPr>
          <w:p w14:paraId="1C0FE514" w14:textId="6102DFDD" w:rsidR="000B4AD8" w:rsidRPr="009A3F06" w:rsidRDefault="00D17AF1" w:rsidP="002A1891">
            <w:proofErr w:type="spellStart"/>
            <w:r>
              <w:rPr>
                <w:rStyle w:val="Strong"/>
              </w:rPr>
              <w:t>Btech</w:t>
            </w:r>
            <w:proofErr w:type="spellEnd"/>
            <w:r>
              <w:rPr>
                <w:rStyle w:val="Strong"/>
              </w:rPr>
              <w:t>,</w:t>
            </w:r>
            <w:r w:rsidR="006172BD">
              <w:rPr>
                <w:rStyle w:val="Strong"/>
              </w:rPr>
              <w:t xml:space="preserve"> Mechanical </w:t>
            </w:r>
            <w:r w:rsidR="0015712F">
              <w:rPr>
                <w:rStyle w:val="Strong"/>
              </w:rPr>
              <w:t>Engineering,</w:t>
            </w:r>
            <w:r w:rsidR="000B4AD8" w:rsidRPr="009A3F06">
              <w:t xml:space="preserve"> </w:t>
            </w:r>
            <w:r w:rsidR="006172BD">
              <w:t>MES College of Engineering, Keral</w:t>
            </w:r>
            <w:r w:rsidR="004B568B">
              <w:t>a</w:t>
            </w:r>
          </w:p>
        </w:tc>
        <w:tc>
          <w:tcPr>
            <w:tcW w:w="1961" w:type="dxa"/>
          </w:tcPr>
          <w:p w14:paraId="28D3FBB8" w14:textId="26F507A6" w:rsidR="000B4AD8" w:rsidRPr="009A3F06" w:rsidRDefault="006172BD" w:rsidP="002A1891">
            <w:pPr>
              <w:pStyle w:val="Heading2"/>
              <w:outlineLvl w:val="1"/>
            </w:pPr>
            <w:r>
              <w:t>2004 - 2008</w:t>
            </w:r>
          </w:p>
        </w:tc>
      </w:tr>
      <w:tr w:rsidR="000B4AD8" w:rsidRPr="009A3F06" w14:paraId="25BFE4E5" w14:textId="77777777" w:rsidTr="00BD5277">
        <w:tc>
          <w:tcPr>
            <w:tcW w:w="8839" w:type="dxa"/>
          </w:tcPr>
          <w:p w14:paraId="2274D70F" w14:textId="54B6FA6B" w:rsidR="000B4AD8" w:rsidRDefault="006172BD" w:rsidP="002A1891">
            <w:r>
              <w:rPr>
                <w:rStyle w:val="Strong"/>
              </w:rPr>
              <w:t>12</w:t>
            </w:r>
            <w:r w:rsidRPr="006172BD">
              <w:rPr>
                <w:rStyle w:val="Strong"/>
                <w:vertAlign w:val="superscript"/>
              </w:rPr>
              <w:t>th</w:t>
            </w:r>
            <w:r>
              <w:rPr>
                <w:rStyle w:val="Strong"/>
              </w:rPr>
              <w:t xml:space="preserve">, </w:t>
            </w:r>
            <w:r w:rsidR="0015712F">
              <w:rPr>
                <w:rStyle w:val="Strong"/>
              </w:rPr>
              <w:t>CBSE</w:t>
            </w:r>
            <w:r>
              <w:rPr>
                <w:rStyle w:val="Strong"/>
              </w:rPr>
              <w:t xml:space="preserve">, </w:t>
            </w:r>
            <w:r w:rsidRPr="006172BD">
              <w:t>Naval Public School, Kerala</w:t>
            </w:r>
          </w:p>
          <w:p w14:paraId="70090A0B" w14:textId="190A1B3D" w:rsidR="006172BD" w:rsidRDefault="006172BD" w:rsidP="006172BD">
            <w:r w:rsidRPr="006172BD">
              <w:rPr>
                <w:b/>
                <w:bCs/>
              </w:rPr>
              <w:t>10</w:t>
            </w:r>
            <w:r w:rsidRPr="006172BD">
              <w:rPr>
                <w:b/>
                <w:bCs/>
                <w:vertAlign w:val="superscript"/>
              </w:rPr>
              <w:t>th</w:t>
            </w:r>
            <w:r w:rsidRPr="006172BD">
              <w:rPr>
                <w:b/>
                <w:bCs/>
              </w:rPr>
              <w:t xml:space="preserve">, </w:t>
            </w:r>
            <w:r w:rsidR="0015712F">
              <w:rPr>
                <w:b/>
                <w:bCs/>
              </w:rPr>
              <w:t>CBSE</w:t>
            </w:r>
            <w:r>
              <w:t xml:space="preserve">, </w:t>
            </w:r>
            <w:r w:rsidRPr="006172BD">
              <w:t>Naval Public School, Kerala</w:t>
            </w:r>
          </w:p>
          <w:p w14:paraId="4C1C0011" w14:textId="25D329B4" w:rsidR="006172BD" w:rsidRPr="009A3F06" w:rsidRDefault="006172BD" w:rsidP="002A1891"/>
        </w:tc>
        <w:tc>
          <w:tcPr>
            <w:tcW w:w="1961" w:type="dxa"/>
          </w:tcPr>
          <w:p w14:paraId="58E6B2EB" w14:textId="7AA67334" w:rsidR="000B4AD8" w:rsidRDefault="006172BD" w:rsidP="002A1891">
            <w:pPr>
              <w:pStyle w:val="Heading2"/>
              <w:outlineLvl w:val="1"/>
            </w:pPr>
            <w:r>
              <w:t>2002 – 200</w:t>
            </w:r>
            <w:r w:rsidR="0015712F">
              <w:t>4</w:t>
            </w:r>
          </w:p>
          <w:p w14:paraId="0F73BECF" w14:textId="514A8451" w:rsidR="006172BD" w:rsidRDefault="006172BD" w:rsidP="002A1891">
            <w:pPr>
              <w:pStyle w:val="Heading2"/>
              <w:outlineLvl w:val="1"/>
            </w:pPr>
            <w:r>
              <w:t xml:space="preserve">2000 </w:t>
            </w:r>
            <w:r w:rsidR="004A655B">
              <w:t>–</w:t>
            </w:r>
            <w:r>
              <w:t xml:space="preserve"> 2001</w:t>
            </w:r>
          </w:p>
          <w:p w14:paraId="7D101F77" w14:textId="77777777" w:rsidR="004A655B" w:rsidRDefault="004A655B" w:rsidP="002A1891">
            <w:pPr>
              <w:pStyle w:val="Heading2"/>
              <w:outlineLvl w:val="1"/>
            </w:pPr>
          </w:p>
          <w:p w14:paraId="412F9ADE" w14:textId="77777777" w:rsidR="004A655B" w:rsidRDefault="004A655B" w:rsidP="002A1891">
            <w:pPr>
              <w:pStyle w:val="Heading2"/>
              <w:outlineLvl w:val="1"/>
            </w:pPr>
          </w:p>
          <w:p w14:paraId="0E604653" w14:textId="77777777" w:rsidR="004A655B" w:rsidRDefault="004A655B" w:rsidP="002A1891">
            <w:pPr>
              <w:pStyle w:val="Heading2"/>
              <w:outlineLvl w:val="1"/>
            </w:pPr>
          </w:p>
          <w:p w14:paraId="463659BA" w14:textId="77777777" w:rsidR="004A655B" w:rsidRDefault="004A655B" w:rsidP="002A1891">
            <w:pPr>
              <w:pStyle w:val="Heading2"/>
              <w:outlineLvl w:val="1"/>
            </w:pPr>
          </w:p>
          <w:p w14:paraId="693B5F32" w14:textId="1E7694C7" w:rsidR="004A655B" w:rsidRPr="009A3F06" w:rsidRDefault="004A655B" w:rsidP="002A1891">
            <w:pPr>
              <w:pStyle w:val="Heading2"/>
              <w:outlineLvl w:val="1"/>
            </w:pPr>
          </w:p>
        </w:tc>
      </w:tr>
    </w:tbl>
    <w:p w14:paraId="4DBCF5F7" w14:textId="340854E6" w:rsidR="0094328E" w:rsidRDefault="00133EA5" w:rsidP="0094328E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>
        <w:t>Other Professional Certifications &amp; Key Trainings</w:t>
      </w:r>
    </w:p>
    <w:p w14:paraId="6534D739" w14:textId="15ED3A55" w:rsidR="0094328E" w:rsidRDefault="00133EA5" w:rsidP="00133EA5">
      <w:pPr>
        <w:pStyle w:val="ListParagraph"/>
        <w:spacing w:after="0"/>
        <w:contextualSpacing w:val="0"/>
        <w:rPr>
          <w:bCs/>
        </w:rPr>
      </w:pPr>
      <w:r w:rsidRPr="00133EA5">
        <w:rPr>
          <w:rStyle w:val="Heading2Char"/>
          <w:bCs/>
          <w:color w:val="F79646" w:themeColor="accent6"/>
        </w:rPr>
        <w:t xml:space="preserve">SAP Certified Professional </w:t>
      </w:r>
      <w:r w:rsidRPr="00133EA5">
        <w:rPr>
          <w:bCs/>
        </w:rPr>
        <w:t>in PP module</w:t>
      </w:r>
      <w:r w:rsidRPr="00133EA5">
        <w:rPr>
          <w:b/>
        </w:rPr>
        <w:t xml:space="preserve"> (</w:t>
      </w:r>
      <w:r w:rsidRPr="00133EA5">
        <w:rPr>
          <w:bCs/>
        </w:rPr>
        <w:t>Participant</w:t>
      </w:r>
      <w:r>
        <w:rPr>
          <w:bCs/>
        </w:rPr>
        <w:t xml:space="preserve"> Id Number-0018517378) – Nov 2017</w:t>
      </w:r>
    </w:p>
    <w:p w14:paraId="1CA2F497" w14:textId="6B33534E" w:rsidR="00133EA5" w:rsidRDefault="00C96A8A" w:rsidP="00C96A8A">
      <w:pPr>
        <w:pStyle w:val="ListParagraph"/>
        <w:spacing w:after="0"/>
        <w:contextualSpacing w:val="0"/>
        <w:rPr>
          <w:bCs/>
        </w:rPr>
      </w:pPr>
      <w:r w:rsidRPr="00133EA5">
        <w:rPr>
          <w:rStyle w:val="Heading2Char"/>
          <w:bCs/>
          <w:color w:val="F79646" w:themeColor="accent6"/>
        </w:rPr>
        <w:t>SAP Certified Professional</w:t>
      </w:r>
      <w:r>
        <w:rPr>
          <w:rStyle w:val="Heading2Char"/>
          <w:bCs/>
          <w:color w:val="F79646" w:themeColor="accent6"/>
        </w:rPr>
        <w:t xml:space="preserve"> </w:t>
      </w:r>
      <w:r w:rsidRPr="00133EA5">
        <w:rPr>
          <w:bCs/>
        </w:rPr>
        <w:t xml:space="preserve">in </w:t>
      </w:r>
      <w:r>
        <w:rPr>
          <w:bCs/>
        </w:rPr>
        <w:t>QM</w:t>
      </w:r>
      <w:r w:rsidRPr="00133EA5">
        <w:rPr>
          <w:bCs/>
        </w:rPr>
        <w:t xml:space="preserve"> module</w:t>
      </w:r>
      <w:r w:rsidR="004B568B">
        <w:rPr>
          <w:bCs/>
        </w:rPr>
        <w:t xml:space="preserve"> </w:t>
      </w:r>
      <w:r w:rsidRPr="00133EA5">
        <w:rPr>
          <w:b/>
        </w:rPr>
        <w:t>(</w:t>
      </w:r>
      <w:r w:rsidRPr="00133EA5">
        <w:rPr>
          <w:bCs/>
        </w:rPr>
        <w:t>Participant</w:t>
      </w:r>
      <w:r>
        <w:rPr>
          <w:bCs/>
        </w:rPr>
        <w:t xml:space="preserve"> Id Number-0018517378)</w:t>
      </w:r>
      <w:r w:rsidR="0038463A">
        <w:rPr>
          <w:bCs/>
        </w:rPr>
        <w:t xml:space="preserve"> </w:t>
      </w:r>
      <w:r>
        <w:rPr>
          <w:bCs/>
        </w:rPr>
        <w:t>- Aug 2020</w:t>
      </w:r>
    </w:p>
    <w:p w14:paraId="5A71AD44" w14:textId="2B0FC2A3" w:rsidR="0038463A" w:rsidRPr="0038463A" w:rsidRDefault="0038463A" w:rsidP="00C96A8A">
      <w:pPr>
        <w:pStyle w:val="ListParagraph"/>
        <w:spacing w:after="0"/>
        <w:contextualSpacing w:val="0"/>
        <w:rPr>
          <w:bCs/>
        </w:rPr>
      </w:pPr>
      <w:r>
        <w:rPr>
          <w:rStyle w:val="Heading2Char"/>
          <w:bCs/>
          <w:color w:val="F79646" w:themeColor="accent6"/>
        </w:rPr>
        <w:t xml:space="preserve">SAP Certified Professional </w:t>
      </w:r>
      <w:r w:rsidRPr="0038463A">
        <w:rPr>
          <w:bCs/>
        </w:rPr>
        <w:t xml:space="preserve">in S4 Hana </w:t>
      </w:r>
      <w:r>
        <w:rPr>
          <w:bCs/>
        </w:rPr>
        <w:t xml:space="preserve">Production Planning &amp; </w:t>
      </w:r>
      <w:r w:rsidRPr="0038463A">
        <w:rPr>
          <w:bCs/>
        </w:rPr>
        <w:t>Manufacturing</w:t>
      </w:r>
      <w:r>
        <w:rPr>
          <w:b/>
        </w:rPr>
        <w:t xml:space="preserve"> (</w:t>
      </w:r>
      <w:r w:rsidRPr="00133EA5">
        <w:rPr>
          <w:bCs/>
        </w:rPr>
        <w:t>Participant</w:t>
      </w:r>
      <w:r>
        <w:rPr>
          <w:bCs/>
        </w:rPr>
        <w:t xml:space="preserve"> Id Number-0018517378) - June 2021</w:t>
      </w:r>
    </w:p>
    <w:p w14:paraId="688FFDF6" w14:textId="77777777" w:rsidR="0015712F" w:rsidRPr="00C96A8A" w:rsidRDefault="0015712F" w:rsidP="00C96A8A">
      <w:pPr>
        <w:pStyle w:val="ListParagraph"/>
        <w:spacing w:after="0"/>
        <w:contextualSpacing w:val="0"/>
        <w:rPr>
          <w:bCs/>
        </w:rPr>
      </w:pPr>
    </w:p>
    <w:p w14:paraId="3731A563" w14:textId="601E75DA" w:rsidR="0087650A" w:rsidRDefault="00133EA5" w:rsidP="0087650A">
      <w:pPr>
        <w:pStyle w:val="Heading1"/>
      </w:pPr>
      <w:r>
        <w:t>Personal Details &amp; References</w:t>
      </w:r>
    </w:p>
    <w:p w14:paraId="65675EBA" w14:textId="683C5068" w:rsidR="0010339F" w:rsidRDefault="0010339F" w:rsidP="0010339F">
      <w:pPr>
        <w:pStyle w:val="ListParagraph"/>
        <w:spacing w:after="0"/>
        <w:contextualSpacing w:val="0"/>
        <w:rPr>
          <w:rStyle w:val="Heading2Char"/>
          <w:bCs/>
        </w:rPr>
      </w:pPr>
      <w:r>
        <w:rPr>
          <w:rStyle w:val="Heading2Char"/>
          <w:bCs/>
          <w:color w:val="F79646" w:themeColor="accent6"/>
        </w:rPr>
        <w:t xml:space="preserve">Date of Birth: </w:t>
      </w:r>
      <w:r w:rsidRPr="0010339F">
        <w:rPr>
          <w:rStyle w:val="Heading2Char"/>
          <w:bCs/>
        </w:rPr>
        <w:t>28</w:t>
      </w:r>
      <w:r w:rsidRPr="0010339F">
        <w:rPr>
          <w:rStyle w:val="Heading2Char"/>
          <w:bCs/>
          <w:vertAlign w:val="superscript"/>
        </w:rPr>
        <w:t>th</w:t>
      </w:r>
      <w:r w:rsidRPr="0010339F">
        <w:rPr>
          <w:rStyle w:val="Heading2Char"/>
          <w:bCs/>
        </w:rPr>
        <w:t xml:space="preserve"> July 1985</w:t>
      </w:r>
    </w:p>
    <w:p w14:paraId="6CE586BC" w14:textId="556ED1D8" w:rsidR="0010339F" w:rsidRDefault="005A44E7" w:rsidP="0010339F">
      <w:pPr>
        <w:pStyle w:val="ListParagraph"/>
        <w:spacing w:after="0"/>
        <w:contextualSpacing w:val="0"/>
        <w:rPr>
          <w:b/>
        </w:rPr>
      </w:pPr>
      <w:r>
        <w:rPr>
          <w:rStyle w:val="Heading2Char"/>
          <w:bCs/>
          <w:color w:val="F79646" w:themeColor="accent6"/>
        </w:rPr>
        <w:t>Nationality:</w:t>
      </w:r>
      <w:r w:rsidR="0010339F">
        <w:rPr>
          <w:b/>
        </w:rPr>
        <w:t xml:space="preserve"> Indian</w:t>
      </w:r>
    </w:p>
    <w:p w14:paraId="5723EE27" w14:textId="02FD06B2" w:rsidR="0010339F" w:rsidRDefault="005A44E7" w:rsidP="0010339F">
      <w:pPr>
        <w:pStyle w:val="ListParagraph"/>
        <w:spacing w:after="0"/>
        <w:contextualSpacing w:val="0"/>
        <w:rPr>
          <w:b/>
        </w:rPr>
      </w:pPr>
      <w:r>
        <w:rPr>
          <w:rStyle w:val="Heading2Char"/>
          <w:bCs/>
          <w:color w:val="F79646" w:themeColor="accent6"/>
        </w:rPr>
        <w:t>References:</w:t>
      </w:r>
      <w:r w:rsidR="0010339F">
        <w:rPr>
          <w:b/>
        </w:rPr>
        <w:t xml:space="preserve"> Available on request</w:t>
      </w:r>
    </w:p>
    <w:p w14:paraId="58141360" w14:textId="6137FDEF" w:rsidR="0010339F" w:rsidRDefault="0010339F" w:rsidP="0010339F">
      <w:pPr>
        <w:pStyle w:val="ListParagraph"/>
        <w:spacing w:after="0"/>
        <w:contextualSpacing w:val="0"/>
        <w:rPr>
          <w:b/>
        </w:rPr>
      </w:pPr>
      <w:r>
        <w:rPr>
          <w:rStyle w:val="Heading2Char"/>
          <w:bCs/>
          <w:color w:val="F79646" w:themeColor="accent6"/>
        </w:rPr>
        <w:t xml:space="preserve">Passport </w:t>
      </w:r>
      <w:r w:rsidR="005A44E7">
        <w:rPr>
          <w:rStyle w:val="Heading2Char"/>
          <w:bCs/>
          <w:color w:val="F79646" w:themeColor="accent6"/>
        </w:rPr>
        <w:t>Number:</w:t>
      </w:r>
      <w:r>
        <w:rPr>
          <w:b/>
        </w:rPr>
        <w:t xml:space="preserve"> Available on request</w:t>
      </w:r>
    </w:p>
    <w:p w14:paraId="0B9C0789" w14:textId="6889BE70" w:rsidR="00133EA5" w:rsidRPr="00D17AF1" w:rsidRDefault="0010339F" w:rsidP="00D17AF1">
      <w:pPr>
        <w:pStyle w:val="ListParagraph"/>
        <w:spacing w:after="0"/>
        <w:contextualSpacing w:val="0"/>
        <w:rPr>
          <w:b/>
        </w:rPr>
      </w:pPr>
      <w:r>
        <w:rPr>
          <w:rStyle w:val="Heading2Char"/>
          <w:bCs/>
          <w:color w:val="F79646" w:themeColor="accent6"/>
        </w:rPr>
        <w:t>M</w:t>
      </w:r>
      <w:r w:rsidR="005A44E7">
        <w:rPr>
          <w:rStyle w:val="Heading2Char"/>
          <w:bCs/>
          <w:color w:val="F79646" w:themeColor="accent6"/>
        </w:rPr>
        <w:t xml:space="preserve">obility &amp; </w:t>
      </w:r>
      <w:r>
        <w:rPr>
          <w:rStyle w:val="Heading2Char"/>
          <w:bCs/>
          <w:color w:val="F79646" w:themeColor="accent6"/>
        </w:rPr>
        <w:t xml:space="preserve">Location </w:t>
      </w:r>
      <w:r w:rsidR="005A44E7">
        <w:rPr>
          <w:rStyle w:val="Heading2Char"/>
          <w:bCs/>
          <w:color w:val="F79646" w:themeColor="accent6"/>
        </w:rPr>
        <w:t>Preferences:</w:t>
      </w:r>
      <w:r>
        <w:rPr>
          <w:b/>
        </w:rPr>
        <w:t xml:space="preserve"> Any key cities</w:t>
      </w:r>
      <w:r w:rsidR="005A44E7">
        <w:rPr>
          <w:b/>
        </w:rPr>
        <w:t>/towns</w:t>
      </w:r>
      <w:r>
        <w:rPr>
          <w:b/>
        </w:rPr>
        <w:t xml:space="preserve"> within India/Abroad</w:t>
      </w:r>
    </w:p>
    <w:sectPr w:rsidR="00133EA5" w:rsidRPr="00D17AF1" w:rsidSect="009432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154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C6E34B" w14:textId="77777777" w:rsidR="00822456" w:rsidRDefault="00822456" w:rsidP="00CC562D">
      <w:pPr>
        <w:spacing w:after="0"/>
      </w:pPr>
      <w:r>
        <w:separator/>
      </w:r>
    </w:p>
  </w:endnote>
  <w:endnote w:type="continuationSeparator" w:id="0">
    <w:p w14:paraId="15D50363" w14:textId="77777777" w:rsidR="00822456" w:rsidRDefault="00822456" w:rsidP="00CC56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228C1" w14:textId="77777777" w:rsidR="004A655B" w:rsidRDefault="004A65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53"/>
      <w:docPartObj>
        <w:docPartGallery w:val="Page Numbers (Bottom of Page)"/>
        <w:docPartUnique/>
      </w:docPartObj>
    </w:sdtPr>
    <w:sdtEndPr/>
    <w:sdtContent>
      <w:p w14:paraId="66B80DDD" w14:textId="77777777" w:rsidR="00363129" w:rsidRDefault="00CC562D" w:rsidP="003631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0A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6F18F" w14:textId="77777777" w:rsidR="004A655B" w:rsidRDefault="004A65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D57EB" w14:textId="77777777" w:rsidR="00822456" w:rsidRDefault="00822456" w:rsidP="00CC562D">
      <w:pPr>
        <w:spacing w:after="0"/>
      </w:pPr>
      <w:r>
        <w:separator/>
      </w:r>
    </w:p>
  </w:footnote>
  <w:footnote w:type="continuationSeparator" w:id="0">
    <w:p w14:paraId="79DB3BBB" w14:textId="77777777" w:rsidR="00822456" w:rsidRDefault="00822456" w:rsidP="00CC56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D0FB5" w14:textId="77777777" w:rsidR="004A655B" w:rsidRDefault="004A65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01E6F" w14:textId="77777777" w:rsidR="009B795B" w:rsidRDefault="009B795B" w:rsidP="005E3678">
    <w:pPr>
      <w:pStyle w:val="ContactInfo"/>
    </w:pPr>
  </w:p>
  <w:p w14:paraId="61B5A117" w14:textId="1054DDFA" w:rsidR="009B795B" w:rsidRDefault="00B37896" w:rsidP="005E3678">
    <w:pPr>
      <w:pStyle w:val="ContactInfo"/>
    </w:pPr>
    <w:r>
      <w:rPr>
        <w:noProof/>
      </w:rPr>
      <w:drawing>
        <wp:inline distT="0" distB="0" distL="0" distR="0" wp14:anchorId="22D47DB7" wp14:editId="4CE78A4E">
          <wp:extent cx="1266825" cy="209550"/>
          <wp:effectExtent l="0" t="0" r="9525" b="0"/>
          <wp:docPr id="5" name="Picture 5" descr="C:\Users\AKHIL\Desktop\image00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KHIL\Desktop\image001.gif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16"/>
      <w:gridCol w:w="4274"/>
    </w:tblGrid>
    <w:tr w:rsidR="009B795B" w14:paraId="37B9AF80" w14:textId="77777777" w:rsidTr="00E475AC">
      <w:trPr>
        <w:jc w:val="right"/>
      </w:trPr>
      <w:tc>
        <w:tcPr>
          <w:tcW w:w="6516" w:type="dxa"/>
        </w:tcPr>
        <w:p w14:paraId="67A2B8B6" w14:textId="77777777" w:rsidR="009B795B" w:rsidRDefault="009B795B" w:rsidP="009B795B">
          <w:pPr>
            <w:pStyle w:val="ContactInfo"/>
            <w:tabs>
              <w:tab w:val="left" w:pos="3150"/>
            </w:tabs>
            <w:ind w:left="0"/>
            <w:rPr>
              <w:rFonts w:asciiTheme="majorHAnsi" w:hAnsiTheme="majorHAnsi"/>
              <w:caps/>
              <w:color w:val="auto"/>
              <w:sz w:val="28"/>
            </w:rPr>
          </w:pPr>
          <w:r>
            <w:rPr>
              <w:rFonts w:asciiTheme="majorHAnsi" w:hAnsiTheme="majorHAnsi"/>
              <w:caps/>
              <w:noProof/>
              <w:color w:val="auto"/>
              <w:sz w:val="28"/>
            </w:rPr>
            <w:drawing>
              <wp:inline distT="0" distB="0" distL="0" distR="0" wp14:anchorId="794A29B1" wp14:editId="2D2E63A3">
                <wp:extent cx="247333" cy="247333"/>
                <wp:effectExtent l="0" t="0" r="635" b="635"/>
                <wp:docPr id="7" name="Graphic 7" descr="Employee bad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mployeebadge.sv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556" cy="262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4" w:type="dxa"/>
        </w:tcPr>
        <w:p w14:paraId="689503A5" w14:textId="77777777" w:rsidR="009B795B" w:rsidRDefault="009B795B" w:rsidP="009B795B">
          <w:pPr>
            <w:pStyle w:val="ContactInfo"/>
            <w:tabs>
              <w:tab w:val="left" w:pos="3150"/>
            </w:tabs>
            <w:ind w:left="0"/>
            <w:jc w:val="left"/>
          </w:pPr>
          <w:r>
            <w:rPr>
              <w:rFonts w:asciiTheme="majorHAnsi" w:hAnsiTheme="majorHAnsi"/>
              <w:caps/>
              <w:color w:val="auto"/>
              <w:sz w:val="28"/>
            </w:rPr>
            <w:t xml:space="preserve"> </w:t>
          </w:r>
          <w:r>
            <w:rPr>
              <w:caps/>
              <w:color w:val="auto"/>
              <w:sz w:val="28"/>
            </w:rPr>
            <w:t xml:space="preserve">   </w:t>
          </w:r>
          <w:r w:rsidRPr="00656FF4">
            <w:rPr>
              <w:rFonts w:asciiTheme="majorHAnsi" w:hAnsiTheme="majorHAnsi"/>
              <w:caps/>
              <w:color w:val="auto"/>
              <w:sz w:val="28"/>
            </w:rPr>
            <w:t>Akhil A</w:t>
          </w:r>
          <w:r>
            <w:rPr>
              <w:rFonts w:asciiTheme="majorHAnsi" w:hAnsiTheme="majorHAnsi"/>
              <w:caps/>
              <w:color w:val="auto"/>
              <w:sz w:val="28"/>
            </w:rPr>
            <w:t>J</w:t>
          </w:r>
          <w:r w:rsidRPr="00656FF4">
            <w:rPr>
              <w:rFonts w:asciiTheme="majorHAnsi" w:hAnsiTheme="majorHAnsi"/>
              <w:caps/>
              <w:color w:val="auto"/>
              <w:sz w:val="28"/>
            </w:rPr>
            <w:t>ay</w:t>
          </w:r>
        </w:p>
      </w:tc>
    </w:tr>
    <w:tr w:rsidR="009B795B" w14:paraId="6CD98E47" w14:textId="77777777" w:rsidTr="00E475AC">
      <w:trPr>
        <w:jc w:val="right"/>
      </w:trPr>
      <w:tc>
        <w:tcPr>
          <w:tcW w:w="6516" w:type="dxa"/>
        </w:tcPr>
        <w:p w14:paraId="698EA42E" w14:textId="77777777" w:rsidR="009B795B" w:rsidRDefault="009B795B" w:rsidP="009B795B">
          <w:pPr>
            <w:pStyle w:val="ContactInfo"/>
            <w:tabs>
              <w:tab w:val="left" w:pos="3150"/>
            </w:tabs>
            <w:ind w:left="0"/>
          </w:pPr>
          <w:r>
            <w:rPr>
              <w:noProof/>
            </w:rPr>
            <w:drawing>
              <wp:inline distT="0" distB="0" distL="0" distR="0" wp14:anchorId="67B13343" wp14:editId="14088362">
                <wp:extent cx="237807" cy="237807"/>
                <wp:effectExtent l="0" t="0" r="0" b="0"/>
                <wp:docPr id="8" name="Graphic 8" descr="Speaker Ph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peakerphone.sv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64" cy="252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4" w:type="dxa"/>
        </w:tcPr>
        <w:p w14:paraId="203D5B05" w14:textId="231ED2B4" w:rsidR="009B795B" w:rsidRDefault="009B795B" w:rsidP="009B795B">
          <w:pPr>
            <w:pStyle w:val="ContactInfo"/>
            <w:tabs>
              <w:tab w:val="left" w:pos="3150"/>
            </w:tabs>
            <w:ind w:left="0"/>
          </w:pPr>
          <w:r>
            <w:rPr>
              <w:szCs w:val="16"/>
            </w:rPr>
            <w:t>+918605679750</w:t>
          </w:r>
          <w:r w:rsidR="00A5378E">
            <w:rPr>
              <w:szCs w:val="16"/>
            </w:rPr>
            <w:t>,+919447396973</w:t>
          </w:r>
        </w:p>
      </w:tc>
    </w:tr>
    <w:tr w:rsidR="009B795B" w14:paraId="5BC03F53" w14:textId="77777777" w:rsidTr="00E475AC">
      <w:trPr>
        <w:jc w:val="right"/>
      </w:trPr>
      <w:tc>
        <w:tcPr>
          <w:tcW w:w="6516" w:type="dxa"/>
        </w:tcPr>
        <w:p w14:paraId="71343439" w14:textId="77777777" w:rsidR="009B795B" w:rsidRDefault="009B795B" w:rsidP="009B795B">
          <w:pPr>
            <w:pStyle w:val="ContactInfo"/>
            <w:tabs>
              <w:tab w:val="left" w:pos="3150"/>
            </w:tabs>
            <w:ind w:left="0"/>
          </w:pPr>
          <w:r>
            <w:rPr>
              <w:noProof/>
            </w:rPr>
            <w:drawing>
              <wp:inline distT="0" distB="0" distL="0" distR="0" wp14:anchorId="25A50B9D" wp14:editId="47BB44AD">
                <wp:extent cx="219075" cy="219075"/>
                <wp:effectExtent l="0" t="0" r="9525" b="9525"/>
                <wp:docPr id="17" name="Graphic 17" descr="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email.sv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241023" cy="241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4" w:type="dxa"/>
        </w:tcPr>
        <w:p w14:paraId="7AC4676A" w14:textId="3BC03373" w:rsidR="009B795B" w:rsidRDefault="00A5378E" w:rsidP="009B795B">
          <w:pPr>
            <w:pStyle w:val="Header"/>
            <w:tabs>
              <w:tab w:val="center" w:pos="4680"/>
              <w:tab w:val="right" w:pos="9360"/>
            </w:tabs>
            <w:ind w:left="360"/>
          </w:pPr>
          <w:r>
            <w:rPr>
              <w:b/>
              <w:szCs w:val="16"/>
            </w:rPr>
            <w:t>akhil.ajay77</w:t>
          </w:r>
          <w:r w:rsidR="009B795B">
            <w:rPr>
              <w:b/>
              <w:szCs w:val="16"/>
            </w:rPr>
            <w:t>@yahoo.co</w:t>
          </w:r>
          <w:r>
            <w:rPr>
              <w:b/>
              <w:szCs w:val="16"/>
            </w:rPr>
            <w:t>m</w:t>
          </w:r>
        </w:p>
      </w:tc>
    </w:tr>
  </w:tbl>
  <w:p w14:paraId="7CB18437" w14:textId="0FF1C97F" w:rsidR="005E3678" w:rsidRPr="00363129" w:rsidRDefault="00CC562D" w:rsidP="005E3678">
    <w:pPr>
      <w:pStyle w:val="ContactInfo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1" layoutInCell="1" allowOverlap="1" wp14:anchorId="6E60D5B2" wp14:editId="13F2FBB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0160" b="24765"/>
              <wp:wrapNone/>
              <wp:docPr id="13" name="Group 13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4" name="Rectangle 14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reeform 15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6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9716EFF" id="Group 13" o:spid="_x0000_s1026" alt="Curved border layout" style="position:absolute;margin-left:0;margin-top:0;width:564.5pt;height:741.6pt;z-index:-251656192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">
              <v:rect id="Rectangle 14" o:spid="_x0000_s1027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" fillcolor="white [3212]" strokecolor="#d8d8d8 [2732]" strokeweight="1pt"/>
              <v:shape id="Freeform 15" o:spid="_x0000_s1028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6" o:spid="_x0000_s1029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42EC1" w14:textId="77777777" w:rsidR="00656FF4" w:rsidRDefault="00656FF4" w:rsidP="00BD5277">
    <w:pPr>
      <w:pStyle w:val="ContactInfo"/>
      <w:tabs>
        <w:tab w:val="left" w:pos="3150"/>
      </w:tabs>
      <w:rPr>
        <w:noProof/>
      </w:rPr>
    </w:pPr>
  </w:p>
  <w:p w14:paraId="05154111" w14:textId="438D40DC" w:rsidR="009B795B" w:rsidRDefault="00B37896" w:rsidP="00656FF4">
    <w:pPr>
      <w:pStyle w:val="ContactInfo"/>
      <w:tabs>
        <w:tab w:val="left" w:pos="3150"/>
      </w:tabs>
    </w:pPr>
    <w:r>
      <w:rPr>
        <w:noProof/>
      </w:rPr>
      <w:drawing>
        <wp:inline distT="0" distB="0" distL="0" distR="0" wp14:anchorId="1CFE0374" wp14:editId="57D74737">
          <wp:extent cx="1266825" cy="209550"/>
          <wp:effectExtent l="0" t="0" r="9525" b="0"/>
          <wp:docPr id="3" name="Picture 3" descr="C:\Users\AKHIL\Desktop\image00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KHIL\Desktop\image001.gif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16"/>
      <w:gridCol w:w="4274"/>
    </w:tblGrid>
    <w:tr w:rsidR="009B795B" w14:paraId="569E2F6B" w14:textId="77777777" w:rsidTr="00E475AC">
      <w:trPr>
        <w:jc w:val="right"/>
      </w:trPr>
      <w:tc>
        <w:tcPr>
          <w:tcW w:w="6516" w:type="dxa"/>
        </w:tcPr>
        <w:p w14:paraId="1B6DE07A" w14:textId="26800CC5" w:rsidR="009B795B" w:rsidRDefault="009B795B" w:rsidP="009B795B">
          <w:pPr>
            <w:pStyle w:val="ContactInfo"/>
            <w:tabs>
              <w:tab w:val="left" w:pos="3150"/>
            </w:tabs>
            <w:ind w:left="0"/>
            <w:rPr>
              <w:rFonts w:asciiTheme="majorHAnsi" w:hAnsiTheme="majorHAnsi"/>
              <w:caps/>
              <w:color w:val="auto"/>
              <w:sz w:val="28"/>
            </w:rPr>
          </w:pPr>
          <w:r>
            <w:rPr>
              <w:rFonts w:asciiTheme="majorHAnsi" w:hAnsiTheme="majorHAnsi"/>
              <w:caps/>
              <w:noProof/>
              <w:color w:val="auto"/>
              <w:sz w:val="28"/>
            </w:rPr>
            <w:drawing>
              <wp:inline distT="0" distB="0" distL="0" distR="0" wp14:anchorId="19FCF678" wp14:editId="18880BA6">
                <wp:extent cx="247333" cy="247333"/>
                <wp:effectExtent l="0" t="0" r="635" b="635"/>
                <wp:docPr id="4" name="Graphic 4" descr="Employee bad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mployeebadge.sv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556" cy="262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4" w:type="dxa"/>
        </w:tcPr>
        <w:p w14:paraId="61495DBE" w14:textId="66F24D25" w:rsidR="009B795B" w:rsidRDefault="009B795B" w:rsidP="009B795B">
          <w:pPr>
            <w:pStyle w:val="ContactInfo"/>
            <w:tabs>
              <w:tab w:val="left" w:pos="3150"/>
            </w:tabs>
            <w:ind w:left="0"/>
            <w:jc w:val="left"/>
          </w:pPr>
          <w:r>
            <w:rPr>
              <w:rFonts w:asciiTheme="majorHAnsi" w:hAnsiTheme="majorHAnsi"/>
              <w:caps/>
              <w:color w:val="auto"/>
              <w:sz w:val="28"/>
            </w:rPr>
            <w:t xml:space="preserve"> </w:t>
          </w:r>
          <w:r>
            <w:rPr>
              <w:caps/>
              <w:color w:val="auto"/>
              <w:sz w:val="28"/>
            </w:rPr>
            <w:t xml:space="preserve">   </w:t>
          </w:r>
          <w:r w:rsidRPr="00656FF4">
            <w:rPr>
              <w:rFonts w:asciiTheme="majorHAnsi" w:hAnsiTheme="majorHAnsi"/>
              <w:caps/>
              <w:color w:val="auto"/>
              <w:sz w:val="28"/>
            </w:rPr>
            <w:t>Akhil A</w:t>
          </w:r>
          <w:r>
            <w:rPr>
              <w:rFonts w:asciiTheme="majorHAnsi" w:hAnsiTheme="majorHAnsi"/>
              <w:caps/>
              <w:color w:val="auto"/>
              <w:sz w:val="28"/>
            </w:rPr>
            <w:t>J</w:t>
          </w:r>
          <w:r w:rsidRPr="00656FF4">
            <w:rPr>
              <w:rFonts w:asciiTheme="majorHAnsi" w:hAnsiTheme="majorHAnsi"/>
              <w:caps/>
              <w:color w:val="auto"/>
              <w:sz w:val="28"/>
            </w:rPr>
            <w:t>ay</w:t>
          </w:r>
          <w:r w:rsidR="002A4A99">
            <w:rPr>
              <w:noProof/>
            </w:rPr>
            <w:drawing>
              <wp:inline distT="0" distB="0" distL="0" distR="0" wp14:anchorId="7886835E" wp14:editId="1EAB563F">
                <wp:extent cx="685800" cy="62865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720988" cy="660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B795B" w14:paraId="3CFD33D7" w14:textId="77777777" w:rsidTr="00E475AC">
      <w:trPr>
        <w:jc w:val="right"/>
      </w:trPr>
      <w:tc>
        <w:tcPr>
          <w:tcW w:w="6516" w:type="dxa"/>
        </w:tcPr>
        <w:p w14:paraId="0D8DFD35" w14:textId="77777777" w:rsidR="009B795B" w:rsidRDefault="009B795B" w:rsidP="009B795B">
          <w:pPr>
            <w:pStyle w:val="ContactInfo"/>
            <w:tabs>
              <w:tab w:val="left" w:pos="3150"/>
            </w:tabs>
            <w:ind w:left="0"/>
          </w:pPr>
          <w:r>
            <w:rPr>
              <w:noProof/>
            </w:rPr>
            <w:drawing>
              <wp:inline distT="0" distB="0" distL="0" distR="0" wp14:anchorId="36339FAB" wp14:editId="75813E15">
                <wp:extent cx="237807" cy="237807"/>
                <wp:effectExtent l="0" t="0" r="0" b="0"/>
                <wp:docPr id="1" name="Graphic 1" descr="Speaker Ph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peakerphone.sv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64" cy="252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4" w:type="dxa"/>
        </w:tcPr>
        <w:p w14:paraId="1B378BDC" w14:textId="11DB3A43" w:rsidR="009B795B" w:rsidRDefault="009B795B" w:rsidP="009B795B">
          <w:pPr>
            <w:pStyle w:val="ContactInfo"/>
            <w:tabs>
              <w:tab w:val="left" w:pos="3150"/>
            </w:tabs>
            <w:ind w:left="0"/>
          </w:pPr>
          <w:bookmarkStart w:id="2" w:name="_Hlk60991620"/>
          <w:r>
            <w:rPr>
              <w:szCs w:val="16"/>
            </w:rPr>
            <w:t>+91</w:t>
          </w:r>
          <w:bookmarkEnd w:id="2"/>
          <w:r w:rsidR="00DA29EB">
            <w:rPr>
              <w:szCs w:val="16"/>
            </w:rPr>
            <w:t>9447396973,+91605679750</w:t>
          </w:r>
        </w:p>
      </w:tc>
    </w:tr>
    <w:tr w:rsidR="009B795B" w14:paraId="29E03924" w14:textId="77777777" w:rsidTr="00E475AC">
      <w:trPr>
        <w:jc w:val="right"/>
      </w:trPr>
      <w:tc>
        <w:tcPr>
          <w:tcW w:w="6516" w:type="dxa"/>
        </w:tcPr>
        <w:p w14:paraId="58BA8C6E" w14:textId="77777777" w:rsidR="009B795B" w:rsidRDefault="009B795B" w:rsidP="009B795B">
          <w:pPr>
            <w:pStyle w:val="ContactInfo"/>
            <w:tabs>
              <w:tab w:val="left" w:pos="3150"/>
            </w:tabs>
            <w:ind w:left="0"/>
          </w:pPr>
          <w:r>
            <w:rPr>
              <w:noProof/>
            </w:rPr>
            <w:drawing>
              <wp:inline distT="0" distB="0" distL="0" distR="0" wp14:anchorId="7A379919" wp14:editId="41F93C75">
                <wp:extent cx="219075" cy="219075"/>
                <wp:effectExtent l="0" t="0" r="9525" b="9525"/>
                <wp:docPr id="2" name="Graphic 2" descr="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email.sv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241023" cy="241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4" w:type="dxa"/>
        </w:tcPr>
        <w:p w14:paraId="79799055" w14:textId="64201E29" w:rsidR="009B795B" w:rsidRDefault="00822456" w:rsidP="009B795B">
          <w:pPr>
            <w:pStyle w:val="Header"/>
            <w:tabs>
              <w:tab w:val="center" w:pos="4680"/>
              <w:tab w:val="right" w:pos="9360"/>
            </w:tabs>
            <w:ind w:left="360"/>
            <w:rPr>
              <w:b/>
              <w:szCs w:val="16"/>
            </w:rPr>
          </w:pPr>
          <w:hyperlink r:id="rId9" w:history="1">
            <w:r w:rsidR="002A4A99" w:rsidRPr="00A253C9">
              <w:rPr>
                <w:rStyle w:val="Hyperlink"/>
                <w:b/>
                <w:szCs w:val="16"/>
              </w:rPr>
              <w:t>akhil.ajay77@yahoo.com</w:t>
            </w:r>
          </w:hyperlink>
        </w:p>
        <w:p w14:paraId="07AA4330" w14:textId="1F7A0459" w:rsidR="002A4A99" w:rsidRDefault="002A4A99" w:rsidP="009B795B">
          <w:pPr>
            <w:pStyle w:val="Header"/>
            <w:tabs>
              <w:tab w:val="center" w:pos="4680"/>
              <w:tab w:val="right" w:pos="9360"/>
            </w:tabs>
            <w:ind w:left="360"/>
          </w:pPr>
          <w:r>
            <w:rPr>
              <w:b/>
              <w:szCs w:val="16"/>
            </w:rPr>
            <w:t>https://www.linkedin.com/in/akhil-ajay-b5327b29</w:t>
          </w:r>
        </w:p>
      </w:tc>
    </w:tr>
  </w:tbl>
  <w:p w14:paraId="071F36A4" w14:textId="697693E9" w:rsidR="00363129" w:rsidRPr="00363129" w:rsidRDefault="00CC562D" w:rsidP="00656FF4">
    <w:pPr>
      <w:pStyle w:val="ContactInfo"/>
      <w:tabs>
        <w:tab w:val="left" w:pos="315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34686B8A" wp14:editId="58367B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5875" b="15240"/>
              <wp:wrapNone/>
              <wp:docPr id="9" name="Group 9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0" name="Rectangle 10" descr="Curved border layout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 11" descr="Curved border layout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2" descr="Curved border layout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63C281E" id="Group 9" o:spid="_x0000_s1026" alt="Curved border layout" style="position:absolute;margin-left:0;margin-top:0;width:564.5pt;height:741.6pt;z-index:-251657216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">
              <v:rect id="Rectangle 10" o:spid="_x0000_s1027" alt="Curved border layout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" fillcolor="white [3212]" strokecolor="#d8d8d8 [2732]" strokeweight="1pt"/>
              <v:shape id="Freeform 11" o:spid="_x0000_s1028" alt="Curved border layout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2" o:spid="_x0000_s1029" alt="Curved border layout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2AE56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748BC2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216E2F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2F684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F24AD6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648AA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FCC0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51835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52C4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D61B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CB7F89"/>
    <w:multiLevelType w:val="hybridMultilevel"/>
    <w:tmpl w:val="1C00AACC"/>
    <w:lvl w:ilvl="0" w:tplc="1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2C7550B7"/>
    <w:multiLevelType w:val="hybridMultilevel"/>
    <w:tmpl w:val="8580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E431C"/>
    <w:multiLevelType w:val="hybridMultilevel"/>
    <w:tmpl w:val="F50A3A84"/>
    <w:lvl w:ilvl="0" w:tplc="6B340DF2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  <w:color w:val="auto"/>
      </w:rPr>
    </w:lvl>
    <w:lvl w:ilvl="1" w:tplc="1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6BD17089"/>
    <w:multiLevelType w:val="hybridMultilevel"/>
    <w:tmpl w:val="A2D09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FF4"/>
    <w:rsid w:val="00011689"/>
    <w:rsid w:val="000415E5"/>
    <w:rsid w:val="00051CE3"/>
    <w:rsid w:val="000B4AD8"/>
    <w:rsid w:val="000F4513"/>
    <w:rsid w:val="0010339F"/>
    <w:rsid w:val="00130D3F"/>
    <w:rsid w:val="00133EA5"/>
    <w:rsid w:val="001510A0"/>
    <w:rsid w:val="0015712F"/>
    <w:rsid w:val="002137A6"/>
    <w:rsid w:val="00215910"/>
    <w:rsid w:val="00241711"/>
    <w:rsid w:val="00273B52"/>
    <w:rsid w:val="00293B83"/>
    <w:rsid w:val="00296B0D"/>
    <w:rsid w:val="002A4A99"/>
    <w:rsid w:val="00306CB1"/>
    <w:rsid w:val="0038463A"/>
    <w:rsid w:val="0044415C"/>
    <w:rsid w:val="00447D0B"/>
    <w:rsid w:val="004654C2"/>
    <w:rsid w:val="004A655B"/>
    <w:rsid w:val="004B568B"/>
    <w:rsid w:val="0057242C"/>
    <w:rsid w:val="0057335A"/>
    <w:rsid w:val="00582E29"/>
    <w:rsid w:val="005834C1"/>
    <w:rsid w:val="005A44E7"/>
    <w:rsid w:val="005A777F"/>
    <w:rsid w:val="005E3678"/>
    <w:rsid w:val="006172BD"/>
    <w:rsid w:val="00624536"/>
    <w:rsid w:val="006362CD"/>
    <w:rsid w:val="006501E3"/>
    <w:rsid w:val="00656FF4"/>
    <w:rsid w:val="00691427"/>
    <w:rsid w:val="006A3CE7"/>
    <w:rsid w:val="007208FB"/>
    <w:rsid w:val="007E3424"/>
    <w:rsid w:val="00822456"/>
    <w:rsid w:val="008453B9"/>
    <w:rsid w:val="0087650A"/>
    <w:rsid w:val="008C3776"/>
    <w:rsid w:val="008D0E9C"/>
    <w:rsid w:val="008D55BA"/>
    <w:rsid w:val="0092054E"/>
    <w:rsid w:val="0094328E"/>
    <w:rsid w:val="00977BD0"/>
    <w:rsid w:val="009B795B"/>
    <w:rsid w:val="009C13EB"/>
    <w:rsid w:val="009D6ED8"/>
    <w:rsid w:val="00A0318E"/>
    <w:rsid w:val="00A13763"/>
    <w:rsid w:val="00A5378E"/>
    <w:rsid w:val="00AB43BC"/>
    <w:rsid w:val="00AD0F4D"/>
    <w:rsid w:val="00AD6605"/>
    <w:rsid w:val="00B15BC4"/>
    <w:rsid w:val="00B2308A"/>
    <w:rsid w:val="00B37896"/>
    <w:rsid w:val="00B43035"/>
    <w:rsid w:val="00B4473C"/>
    <w:rsid w:val="00B94F42"/>
    <w:rsid w:val="00BC72C0"/>
    <w:rsid w:val="00BD5277"/>
    <w:rsid w:val="00BE4142"/>
    <w:rsid w:val="00C23BA6"/>
    <w:rsid w:val="00C86B7A"/>
    <w:rsid w:val="00C96A8A"/>
    <w:rsid w:val="00C97A07"/>
    <w:rsid w:val="00CC562D"/>
    <w:rsid w:val="00CF2F10"/>
    <w:rsid w:val="00D17AF1"/>
    <w:rsid w:val="00D20444"/>
    <w:rsid w:val="00D32B9D"/>
    <w:rsid w:val="00D449C6"/>
    <w:rsid w:val="00D65B61"/>
    <w:rsid w:val="00D9285E"/>
    <w:rsid w:val="00DA1155"/>
    <w:rsid w:val="00DA29EB"/>
    <w:rsid w:val="00DB388A"/>
    <w:rsid w:val="00DB3DF0"/>
    <w:rsid w:val="00E50F6B"/>
    <w:rsid w:val="00E625C5"/>
    <w:rsid w:val="00E76E11"/>
    <w:rsid w:val="00EA278B"/>
    <w:rsid w:val="00EA7D64"/>
    <w:rsid w:val="00ED4595"/>
    <w:rsid w:val="00EF79F5"/>
    <w:rsid w:val="00F52423"/>
    <w:rsid w:val="00F66FAD"/>
    <w:rsid w:val="00F752F6"/>
    <w:rsid w:val="00F817AD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4CA8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semiHidden="0" w:uiPriority="4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Heading1">
    <w:name w:val="heading 1"/>
    <w:basedOn w:val="Normal"/>
    <w:link w:val="Heading1Ch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link w:val="TitleCh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Footer">
    <w:name w:val="footer"/>
    <w:basedOn w:val="Normal"/>
    <w:link w:val="FooterChar"/>
    <w:uiPriority w:val="99"/>
    <w:unhideWhenUsed/>
    <w:rsid w:val="00CC562D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CC562D"/>
    <w:rPr>
      <w:sz w:val="20"/>
      <w:szCs w:val="20"/>
    </w:rPr>
  </w:style>
  <w:style w:type="paragraph" w:customStyle="1" w:styleId="ContactInfo">
    <w:name w:val="Contact Info"/>
    <w:basedOn w:val="Title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Strong">
    <w:name w:val="Strong"/>
    <w:basedOn w:val="DefaultParagraphFont"/>
    <w:uiPriority w:val="4"/>
    <w:qFormat/>
    <w:rsid w:val="00D65B61"/>
    <w:rPr>
      <w:b/>
      <w:bCs/>
    </w:rPr>
  </w:style>
  <w:style w:type="table" w:customStyle="1" w:styleId="GridTable1Light">
    <w:name w:val="Grid Table 1 Light"/>
    <w:basedOn w:val="Table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C562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6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PlaceholderText">
    <w:name w:val="Placeholder Text"/>
    <w:basedOn w:val="DefaultParagraphFont"/>
    <w:uiPriority w:val="99"/>
    <w:semiHidden/>
    <w:rsid w:val="00AD6605"/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C71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6605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12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54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054E"/>
  </w:style>
  <w:style w:type="paragraph" w:styleId="BlockText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205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054E"/>
  </w:style>
  <w:style w:type="paragraph" w:styleId="BodyText2">
    <w:name w:val="Body Text 2"/>
    <w:basedOn w:val="Normal"/>
    <w:link w:val="BodyText2Char"/>
    <w:uiPriority w:val="99"/>
    <w:semiHidden/>
    <w:unhideWhenUsed/>
    <w:rsid w:val="009205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054E"/>
  </w:style>
  <w:style w:type="paragraph" w:styleId="BodyText3">
    <w:name w:val="Body Text 3"/>
    <w:basedOn w:val="Normal"/>
    <w:link w:val="BodyText3Ch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054E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054E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054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05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054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054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054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054E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054E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054E"/>
  </w:style>
  <w:style w:type="table" w:styleId="ColorfulGrid">
    <w:name w:val="Colorful Grid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054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54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54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54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54E"/>
  </w:style>
  <w:style w:type="character" w:customStyle="1" w:styleId="DateChar">
    <w:name w:val="Date Char"/>
    <w:basedOn w:val="DefaultParagraphFont"/>
    <w:link w:val="Date"/>
    <w:uiPriority w:val="99"/>
    <w:semiHidden/>
    <w:rsid w:val="0092054E"/>
  </w:style>
  <w:style w:type="paragraph" w:styleId="DocumentMap">
    <w:name w:val="Document Map"/>
    <w:basedOn w:val="Normal"/>
    <w:link w:val="DocumentMapCh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054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054E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054E"/>
  </w:style>
  <w:style w:type="character" w:styleId="Emphasis">
    <w:name w:val="Emphasis"/>
    <w:basedOn w:val="DefaultParagraphFont"/>
    <w:uiPriority w:val="20"/>
    <w:semiHidden/>
    <w:unhideWhenUsed/>
    <w:qFormat/>
    <w:rsid w:val="0092054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54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54E"/>
    <w:rPr>
      <w:szCs w:val="20"/>
    </w:rPr>
  </w:style>
  <w:style w:type="table" w:customStyle="1" w:styleId="GridTable1LightAccent2">
    <w:name w:val="Grid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2054E"/>
  </w:style>
  <w:style w:type="paragraph" w:styleId="HTMLAddress">
    <w:name w:val="HTML Address"/>
    <w:basedOn w:val="Normal"/>
    <w:link w:val="HTMLAddressCh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05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205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205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4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054E"/>
    <w:rPr>
      <w:i/>
      <w:iCs/>
    </w:rPr>
  </w:style>
  <w:style w:type="character" w:styleId="Hyperlink">
    <w:name w:val="Hyperlink"/>
    <w:basedOn w:val="DefaultParagraphFont"/>
    <w:uiPriority w:val="99"/>
    <w:unhideWhenUsed/>
    <w:rsid w:val="0092054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054E"/>
  </w:style>
  <w:style w:type="paragraph" w:styleId="List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2054E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054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054E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054E"/>
  </w:style>
  <w:style w:type="character" w:styleId="PageNumber">
    <w:name w:val="page number"/>
    <w:basedOn w:val="DefaultParagraphFont"/>
    <w:uiPriority w:val="99"/>
    <w:semiHidden/>
    <w:unhideWhenUsed/>
    <w:rsid w:val="0092054E"/>
  </w:style>
  <w:style w:type="table" w:customStyle="1" w:styleId="PlainTable1">
    <w:name w:val="Plain Table 1"/>
    <w:basedOn w:val="TableNormal"/>
    <w:uiPriority w:val="41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054E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05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054E"/>
  </w:style>
  <w:style w:type="paragraph" w:styleId="Signature">
    <w:name w:val="Signature"/>
    <w:basedOn w:val="Normal"/>
    <w:link w:val="SignatureChar"/>
    <w:uiPriority w:val="99"/>
    <w:semiHidden/>
    <w:unhideWhenUsed/>
    <w:rsid w:val="0092054E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054E"/>
  </w:style>
  <w:style w:type="character" w:customStyle="1" w:styleId="SmartHyperlink">
    <w:name w:val="Smart Hyperlink"/>
    <w:basedOn w:val="DefaultParagraphFont"/>
    <w:uiPriority w:val="99"/>
    <w:semiHidden/>
    <w:unhideWhenUsed/>
    <w:rsid w:val="0092054E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05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054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054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054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054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054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054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054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054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2054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054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054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054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92054E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054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2054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0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2054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054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2054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6605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semiHidden="0" w:uiPriority="4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Heading1">
    <w:name w:val="heading 1"/>
    <w:basedOn w:val="Normal"/>
    <w:link w:val="Heading1Ch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link w:val="TitleCh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Footer">
    <w:name w:val="footer"/>
    <w:basedOn w:val="Normal"/>
    <w:link w:val="FooterChar"/>
    <w:uiPriority w:val="99"/>
    <w:unhideWhenUsed/>
    <w:rsid w:val="00CC562D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CC562D"/>
    <w:rPr>
      <w:sz w:val="20"/>
      <w:szCs w:val="20"/>
    </w:rPr>
  </w:style>
  <w:style w:type="paragraph" w:customStyle="1" w:styleId="ContactInfo">
    <w:name w:val="Contact Info"/>
    <w:basedOn w:val="Title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Strong">
    <w:name w:val="Strong"/>
    <w:basedOn w:val="DefaultParagraphFont"/>
    <w:uiPriority w:val="4"/>
    <w:qFormat/>
    <w:rsid w:val="00D65B61"/>
    <w:rPr>
      <w:b/>
      <w:bCs/>
    </w:rPr>
  </w:style>
  <w:style w:type="table" w:customStyle="1" w:styleId="GridTable1Light">
    <w:name w:val="Grid Table 1 Light"/>
    <w:basedOn w:val="Table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C562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6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PlaceholderText">
    <w:name w:val="Placeholder Text"/>
    <w:basedOn w:val="DefaultParagraphFont"/>
    <w:uiPriority w:val="99"/>
    <w:semiHidden/>
    <w:rsid w:val="00AD6605"/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C71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6605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12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54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054E"/>
  </w:style>
  <w:style w:type="paragraph" w:styleId="BlockText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205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054E"/>
  </w:style>
  <w:style w:type="paragraph" w:styleId="BodyText2">
    <w:name w:val="Body Text 2"/>
    <w:basedOn w:val="Normal"/>
    <w:link w:val="BodyText2Char"/>
    <w:uiPriority w:val="99"/>
    <w:semiHidden/>
    <w:unhideWhenUsed/>
    <w:rsid w:val="009205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054E"/>
  </w:style>
  <w:style w:type="paragraph" w:styleId="BodyText3">
    <w:name w:val="Body Text 3"/>
    <w:basedOn w:val="Normal"/>
    <w:link w:val="BodyText3Ch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054E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054E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054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05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054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054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054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054E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054E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054E"/>
  </w:style>
  <w:style w:type="table" w:styleId="ColorfulGrid">
    <w:name w:val="Colorful Grid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054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54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54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54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54E"/>
  </w:style>
  <w:style w:type="character" w:customStyle="1" w:styleId="DateChar">
    <w:name w:val="Date Char"/>
    <w:basedOn w:val="DefaultParagraphFont"/>
    <w:link w:val="Date"/>
    <w:uiPriority w:val="99"/>
    <w:semiHidden/>
    <w:rsid w:val="0092054E"/>
  </w:style>
  <w:style w:type="paragraph" w:styleId="DocumentMap">
    <w:name w:val="Document Map"/>
    <w:basedOn w:val="Normal"/>
    <w:link w:val="DocumentMapCh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054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054E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054E"/>
  </w:style>
  <w:style w:type="character" w:styleId="Emphasis">
    <w:name w:val="Emphasis"/>
    <w:basedOn w:val="DefaultParagraphFont"/>
    <w:uiPriority w:val="20"/>
    <w:semiHidden/>
    <w:unhideWhenUsed/>
    <w:qFormat/>
    <w:rsid w:val="0092054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54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54E"/>
    <w:rPr>
      <w:szCs w:val="20"/>
    </w:rPr>
  </w:style>
  <w:style w:type="table" w:customStyle="1" w:styleId="GridTable1LightAccent2">
    <w:name w:val="Grid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2054E"/>
  </w:style>
  <w:style w:type="paragraph" w:styleId="HTMLAddress">
    <w:name w:val="HTML Address"/>
    <w:basedOn w:val="Normal"/>
    <w:link w:val="HTMLAddressCh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05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205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205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4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054E"/>
    <w:rPr>
      <w:i/>
      <w:iCs/>
    </w:rPr>
  </w:style>
  <w:style w:type="character" w:styleId="Hyperlink">
    <w:name w:val="Hyperlink"/>
    <w:basedOn w:val="DefaultParagraphFont"/>
    <w:uiPriority w:val="99"/>
    <w:unhideWhenUsed/>
    <w:rsid w:val="0092054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054E"/>
  </w:style>
  <w:style w:type="paragraph" w:styleId="List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2054E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054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054E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054E"/>
  </w:style>
  <w:style w:type="character" w:styleId="PageNumber">
    <w:name w:val="page number"/>
    <w:basedOn w:val="DefaultParagraphFont"/>
    <w:uiPriority w:val="99"/>
    <w:semiHidden/>
    <w:unhideWhenUsed/>
    <w:rsid w:val="0092054E"/>
  </w:style>
  <w:style w:type="table" w:customStyle="1" w:styleId="PlainTable1">
    <w:name w:val="Plain Table 1"/>
    <w:basedOn w:val="TableNormal"/>
    <w:uiPriority w:val="41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054E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05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054E"/>
  </w:style>
  <w:style w:type="paragraph" w:styleId="Signature">
    <w:name w:val="Signature"/>
    <w:basedOn w:val="Normal"/>
    <w:link w:val="SignatureChar"/>
    <w:uiPriority w:val="99"/>
    <w:semiHidden/>
    <w:unhideWhenUsed/>
    <w:rsid w:val="0092054E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054E"/>
  </w:style>
  <w:style w:type="character" w:customStyle="1" w:styleId="SmartHyperlink">
    <w:name w:val="Smart Hyperlink"/>
    <w:basedOn w:val="DefaultParagraphFont"/>
    <w:uiPriority w:val="99"/>
    <w:semiHidden/>
    <w:unhideWhenUsed/>
    <w:rsid w:val="0092054E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05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054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054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054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054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054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054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054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054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2054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054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054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054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92054E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054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2054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0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2054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054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2054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660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4.png"/><Relationship Id="rId5" Type="http://schemas.openxmlformats.org/officeDocument/2006/relationships/image" Target="media/image5.svg"/><Relationship Id="rId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7.svg"/><Relationship Id="rId3" Type="http://schemas.openxmlformats.org/officeDocument/2006/relationships/image" Target="media/image3.sv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5.svg"/><Relationship Id="rId5" Type="http://schemas.openxmlformats.org/officeDocument/2006/relationships/image" Target="media/image3.png"/><Relationship Id="rId4" Type="http://schemas.openxmlformats.org/officeDocument/2006/relationships/image" Target="media/image5.jpeg"/><Relationship Id="rId9" Type="http://schemas.openxmlformats.org/officeDocument/2006/relationships/hyperlink" Target="mailto:akhil.ajay77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056501\AppData\Roaming\Microsoft\Templates\Entry-level%20resume.dotx" TargetMode="External"/></Relationships>
</file>

<file path=word/theme/theme1.xml><?xml version="1.0" encoding="utf-8"?>
<a:theme xmlns:a="http://schemas.openxmlformats.org/drawingml/2006/main" name="Theme1">
  <a:themeElements>
    <a:clrScheme name="Entry Leve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Entry-level resume</Template>
  <TotalTime>96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Akhil Ajay</vt:lpstr>
    </vt:vector>
  </TitlesOfParts>
  <Company/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Akhil Ajay</dc:title>
  <dc:subject/>
  <dc:creator>Nair, Sreejith.S</dc:creator>
  <cp:keywords/>
  <dc:description/>
  <cp:lastModifiedBy>Dell</cp:lastModifiedBy>
  <cp:revision>28</cp:revision>
  <dcterms:created xsi:type="dcterms:W3CDTF">2021-01-07T23:21:00Z</dcterms:created>
  <dcterms:modified xsi:type="dcterms:W3CDTF">2022-01-23T16:27:00Z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2021-03-26T06:46:42Z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34552f9d-8f66-4a4c-b10e-a96df8bd408b</vt:lpwstr>
  </property>
  <property fmtid="{D5CDD505-2E9C-101B-9397-08002B2CF9AE}" pid="9" name="MSIP_Label_e463cba9-5f6c-478d-9329-7b2295e4e8ed_ContentBits">
    <vt:lpwstr>0</vt:lpwstr>
  </property>
</Properties>
</file>