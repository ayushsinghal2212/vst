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959D" w14:textId="77777777" w:rsidR="00816216" w:rsidRDefault="0043473B" w:rsidP="00141A4C">
      <w:pPr>
        <w:pStyle w:val="Title"/>
      </w:pPr>
      <w:r>
        <w:t>Nitin</w:t>
      </w:r>
      <w:r w:rsidR="007C7DB9">
        <w:t xml:space="preserve"> Srivastava</w:t>
      </w:r>
    </w:p>
    <w:p w14:paraId="1A818639" w14:textId="77777777" w:rsidR="007C7DB9" w:rsidRPr="007C7DB9" w:rsidRDefault="00305CFA" w:rsidP="00EE12FC">
      <w:pPr>
        <w:spacing w:after="0"/>
        <w:jc w:val="both"/>
      </w:pPr>
      <w:r>
        <w:t xml:space="preserve">Address: </w:t>
      </w:r>
      <w:r w:rsidR="00A620F8">
        <w:t xml:space="preserve">181/4, </w:t>
      </w:r>
      <w:proofErr w:type="spellStart"/>
      <w:r w:rsidR="00A620F8">
        <w:t>Shas</w:t>
      </w:r>
      <w:r w:rsidR="0043473B">
        <w:t>tri</w:t>
      </w:r>
      <w:proofErr w:type="spellEnd"/>
      <w:r w:rsidR="0043473B">
        <w:t xml:space="preserve"> Nagar</w:t>
      </w:r>
      <w:r w:rsidR="007C7DB9" w:rsidRPr="007C7DB9">
        <w:t>, Kanpur, U.P.-2080</w:t>
      </w:r>
      <w:r w:rsidR="0043473B">
        <w:t>05</w:t>
      </w:r>
    </w:p>
    <w:p w14:paraId="7606F88B" w14:textId="77777777" w:rsidR="007C7DB9" w:rsidRPr="007C7DB9" w:rsidRDefault="0043473B" w:rsidP="00EE12FC">
      <w:pPr>
        <w:spacing w:after="0"/>
        <w:jc w:val="both"/>
      </w:pPr>
      <w:r>
        <w:t>Mob: 91-8423910591</w:t>
      </w:r>
      <w:r w:rsidR="00F9274E">
        <w:t>, 91-8574702150</w:t>
      </w:r>
    </w:p>
    <w:p w14:paraId="0479E369" w14:textId="77777777" w:rsidR="00141A4C" w:rsidRDefault="007C7DB9" w:rsidP="00EE12FC">
      <w:pPr>
        <w:spacing w:after="0"/>
      </w:pPr>
      <w:r w:rsidRPr="007C7DB9">
        <w:t>E-mail ID:</w:t>
      </w:r>
      <w:r w:rsidRPr="00F123A0">
        <w:rPr>
          <w:rFonts w:ascii="Verdana" w:hAnsi="Verdana"/>
          <w:color w:val="000000"/>
        </w:rPr>
        <w:t xml:space="preserve"> </w:t>
      </w:r>
      <w:hyperlink r:id="rId8" w:history="1">
        <w:r w:rsidR="00F9274E" w:rsidRPr="00524008">
          <w:rPr>
            <w:rStyle w:val="Hyperlink"/>
          </w:rPr>
          <w:t>nitnik13@gmail.com</w:t>
        </w:r>
      </w:hyperlink>
    </w:p>
    <w:p w14:paraId="5315F0CF" w14:textId="77777777" w:rsidR="006270A9" w:rsidRDefault="00D514CC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7031755DCE144EB08444F542FD418E72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0BC421D9" w14:textId="2BE2A0AF" w:rsidR="00F9274E" w:rsidRDefault="00232DC4" w:rsidP="00094442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Seeking an opportunity</w:t>
      </w:r>
      <w:r w:rsidR="002921B0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  <w:r w:rsidR="002921B0" w:rsidRPr="002921B0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to utilize my educational attainments and work </w:t>
      </w:r>
      <w:r w:rsidR="002921B0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experience of over 7</w:t>
      </w:r>
      <w:r w:rsidR="005B4136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  <w:r w:rsidR="002921B0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y</w:t>
      </w:r>
      <w:r w:rsidR="005B4136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ear</w:t>
      </w:r>
      <w:r w:rsidR="00F64115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s</w:t>
      </w:r>
      <w:r w:rsidR="00D13CC7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to help achieving the goals of your organization and aid my professional growth.</w:t>
      </w:r>
      <w:r w:rsidR="00F9274E" w:rsidRPr="00F9274E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</w:p>
    <w:p w14:paraId="7E5343D7" w14:textId="77777777" w:rsidR="00F9274E" w:rsidRDefault="00F9274E" w:rsidP="00094442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5B5E9048" w14:textId="77777777" w:rsidR="001E66AD" w:rsidRPr="001E66AD" w:rsidRDefault="001E66AD" w:rsidP="001E66AD">
      <w:pPr>
        <w:pStyle w:val="Heading2"/>
        <w:spacing w:before="0"/>
        <w:rPr>
          <w:caps w:val="0"/>
          <w:color w:val="2A7B88" w:themeColor="accent1" w:themeShade="BF"/>
          <w:sz w:val="28"/>
          <w:szCs w:val="32"/>
        </w:rPr>
      </w:pPr>
      <w:r>
        <w:rPr>
          <w:caps w:val="0"/>
          <w:color w:val="2A7B88" w:themeColor="accent1" w:themeShade="BF"/>
          <w:sz w:val="28"/>
          <w:szCs w:val="32"/>
        </w:rPr>
        <w:t>Roles and Responsibilities</w:t>
      </w:r>
    </w:p>
    <w:p w14:paraId="52B942AD" w14:textId="4A51BC65" w:rsidR="00A15840" w:rsidRDefault="00A40197" w:rsidP="001E66AD">
      <w:pPr>
        <w:pStyle w:val="ListBullet"/>
      </w:pPr>
      <w:r>
        <w:t>Work</w:t>
      </w:r>
      <w:r w:rsidR="002921B0">
        <w:t>ing</w:t>
      </w:r>
      <w:r>
        <w:t xml:space="preserve"> on Autoclave machines for manufacturing of heat exchanger.</w:t>
      </w:r>
    </w:p>
    <w:p w14:paraId="139EA5B8" w14:textId="6D28F36C" w:rsidR="00A40197" w:rsidRDefault="002921B0" w:rsidP="00A40197">
      <w:pPr>
        <w:pStyle w:val="ListBullet"/>
      </w:pPr>
      <w:r>
        <w:t>Handling</w:t>
      </w:r>
      <w:r w:rsidR="00A40197">
        <w:t xml:space="preserve"> the process of impregnation</w:t>
      </w:r>
      <w:r>
        <w:t xml:space="preserve"> using raisin chemical</w:t>
      </w:r>
      <w:r w:rsidR="00A40197">
        <w:t xml:space="preserve"> for filling the porosity of </w:t>
      </w:r>
      <w:r>
        <w:t xml:space="preserve">graphite </w:t>
      </w:r>
      <w:r w:rsidR="00A40197">
        <w:t>blocks.</w:t>
      </w:r>
    </w:p>
    <w:p w14:paraId="69E3A38A" w14:textId="3C649471" w:rsidR="00A40197" w:rsidRDefault="00A40197" w:rsidP="00A40197">
      <w:pPr>
        <w:pStyle w:val="ListBullet"/>
      </w:pPr>
      <w:r>
        <w:t>Working on curing for obtaining a quality finished product graphite block.</w:t>
      </w:r>
    </w:p>
    <w:p w14:paraId="799F86AB" w14:textId="2067A0AF" w:rsidR="00A40197" w:rsidRDefault="002921B0" w:rsidP="00A40197">
      <w:pPr>
        <w:pStyle w:val="ListBullet"/>
      </w:pPr>
      <w:r>
        <w:t>Responsible for assembling graphite heat exchanger using</w:t>
      </w:r>
      <w:r w:rsidR="00A40197">
        <w:t xml:space="preserve"> </w:t>
      </w:r>
      <w:r>
        <w:t>h</w:t>
      </w:r>
      <w:r w:rsidR="00A40197">
        <w:t>ydro-testing stations for testing the graphite blocks by maintaining</w:t>
      </w:r>
      <w:r>
        <w:t xml:space="preserve"> the pressure at</w:t>
      </w:r>
      <w:r w:rsidR="00A40197">
        <w:t xml:space="preserve"> </w:t>
      </w:r>
      <w:r>
        <w:t xml:space="preserve">7 bar. </w:t>
      </w:r>
    </w:p>
    <w:p w14:paraId="55D1F9B0" w14:textId="6EFBF37F" w:rsidR="001E66AD" w:rsidRDefault="00802832" w:rsidP="001E66AD">
      <w:pPr>
        <w:pStyle w:val="ListBullet"/>
      </w:pPr>
      <w:r>
        <w:t>Worked on LRF machine for</w:t>
      </w:r>
      <w:r w:rsidR="001C708D">
        <w:t xml:space="preserve"> refining</w:t>
      </w:r>
      <w:r>
        <w:t xml:space="preserve"> liquid metal for</w:t>
      </w:r>
      <w:r w:rsidR="001C708D">
        <w:t xml:space="preserve"> </w:t>
      </w:r>
      <w:proofErr w:type="spellStart"/>
      <w:r w:rsidR="001C708D">
        <w:t>thermo</w:t>
      </w:r>
      <w:proofErr w:type="spellEnd"/>
      <w:r w:rsidR="001C708D">
        <w:t xml:space="preserve"> mechanical retreated bar.</w:t>
      </w:r>
    </w:p>
    <w:p w14:paraId="7364C57A" w14:textId="77777777" w:rsidR="001C708D" w:rsidRDefault="00802832" w:rsidP="001E66AD">
      <w:pPr>
        <w:pStyle w:val="ListBullet"/>
      </w:pPr>
      <w:r>
        <w:t>E</w:t>
      </w:r>
      <w:r w:rsidR="001C708D">
        <w:t xml:space="preserve">xperience in </w:t>
      </w:r>
      <w:r>
        <w:t xml:space="preserve">machine handling for </w:t>
      </w:r>
      <w:r w:rsidR="001C708D">
        <w:t xml:space="preserve">refining </w:t>
      </w:r>
      <w:r w:rsidR="00720D58">
        <w:t xml:space="preserve">of liquid metal </w:t>
      </w:r>
      <w:r>
        <w:t>using</w:t>
      </w:r>
      <w:r w:rsidR="00720D58">
        <w:t xml:space="preserve"> F</w:t>
      </w:r>
      <w:r w:rsidR="001C708D">
        <w:t>erro</w:t>
      </w:r>
      <w:r w:rsidR="00720D58">
        <w:t xml:space="preserve"> A</w:t>
      </w:r>
      <w:r w:rsidR="001C708D">
        <w:t>lloys.</w:t>
      </w:r>
    </w:p>
    <w:p w14:paraId="7BF8D2C7" w14:textId="77777777" w:rsidR="001C708D" w:rsidRDefault="00251E15" w:rsidP="001E66AD">
      <w:pPr>
        <w:pStyle w:val="ListBullet"/>
      </w:pPr>
      <w:r>
        <w:t>Accountable for inspecting</w:t>
      </w:r>
      <w:r w:rsidR="00802832">
        <w:t xml:space="preserve"> </w:t>
      </w:r>
      <w:r w:rsidR="001C708D">
        <w:t>liquid metal temperature</w:t>
      </w:r>
      <w:r>
        <w:t xml:space="preserve"> </w:t>
      </w:r>
      <w:r w:rsidR="00802832">
        <w:t xml:space="preserve">after </w:t>
      </w:r>
      <w:r w:rsidR="00720D58">
        <w:t>A</w:t>
      </w:r>
      <w:r w:rsidR="001C708D">
        <w:t xml:space="preserve">lloy </w:t>
      </w:r>
      <w:r w:rsidR="00802832">
        <w:t>addition</w:t>
      </w:r>
      <w:r w:rsidR="001C708D">
        <w:t>.</w:t>
      </w:r>
    </w:p>
    <w:p w14:paraId="13BB0712" w14:textId="77777777" w:rsidR="001C708D" w:rsidRDefault="00802832" w:rsidP="001E66AD">
      <w:pPr>
        <w:pStyle w:val="ListBullet"/>
      </w:pPr>
      <w:r>
        <w:t>Handled</w:t>
      </w:r>
      <w:r w:rsidR="001C708D">
        <w:t xml:space="preserve"> slag condition of liquid metal by observ</w:t>
      </w:r>
      <w:r w:rsidR="00720D58">
        <w:t xml:space="preserve">ing the tapping condition from </w:t>
      </w:r>
      <w:r>
        <w:t>Electric Furnace.</w:t>
      </w:r>
    </w:p>
    <w:p w14:paraId="090AEAE0" w14:textId="77777777" w:rsidR="001C708D" w:rsidRDefault="00251E15" w:rsidP="001E66AD">
      <w:pPr>
        <w:pStyle w:val="ListBullet"/>
      </w:pPr>
      <w:r>
        <w:t>Proficient</w:t>
      </w:r>
      <w:r w:rsidR="001C708D">
        <w:t xml:space="preserve"> </w:t>
      </w:r>
      <w:r w:rsidR="00802832">
        <w:t>in measuring necessary quantity o</w:t>
      </w:r>
      <w:r w:rsidR="00720D58">
        <w:t>f Ferro A</w:t>
      </w:r>
      <w:r w:rsidR="001C708D">
        <w:t>lloys</w:t>
      </w:r>
      <w:r w:rsidR="00802832">
        <w:t xml:space="preserve"> required</w:t>
      </w:r>
      <w:r w:rsidR="001C708D">
        <w:t xml:space="preserve"> </w:t>
      </w:r>
      <w:r w:rsidR="00802832">
        <w:t>in</w:t>
      </w:r>
      <w:r w:rsidR="001C708D">
        <w:t xml:space="preserve"> liquid metal</w:t>
      </w:r>
      <w:r w:rsidR="00720D58">
        <w:t>.</w:t>
      </w:r>
    </w:p>
    <w:p w14:paraId="02E142BC" w14:textId="77777777" w:rsidR="00720D58" w:rsidRDefault="00802832" w:rsidP="001E66AD">
      <w:pPr>
        <w:pStyle w:val="ListBullet"/>
      </w:pPr>
      <w:r>
        <w:t>Handled machinery t</w:t>
      </w:r>
      <w:r w:rsidR="00720D58">
        <w:t>o improve the slag condition and refining of metal for smooth running of caster.</w:t>
      </w:r>
    </w:p>
    <w:p w14:paraId="16C9D1FC" w14:textId="77777777" w:rsidR="00720D58" w:rsidRDefault="00251E15" w:rsidP="001E66AD">
      <w:pPr>
        <w:pStyle w:val="ListBullet"/>
      </w:pPr>
      <w:r>
        <w:t>Maintained process specifications t</w:t>
      </w:r>
      <w:r w:rsidR="00720D58">
        <w:t>o improve the quality of liquid metal to avoid defects.</w:t>
      </w:r>
    </w:p>
    <w:p w14:paraId="5789600D" w14:textId="77777777" w:rsidR="00720D58" w:rsidRDefault="00251E15" w:rsidP="001E66AD">
      <w:pPr>
        <w:pStyle w:val="ListBullet"/>
      </w:pPr>
      <w:r>
        <w:t>Worked</w:t>
      </w:r>
      <w:r w:rsidR="00720D58">
        <w:t xml:space="preserve"> on the calculative processing </w:t>
      </w:r>
      <w:r>
        <w:t>time to maintain the target of P</w:t>
      </w:r>
      <w:r w:rsidR="00720D58">
        <w:t>roduction.</w:t>
      </w:r>
    </w:p>
    <w:p w14:paraId="4C36C9B5" w14:textId="77777777" w:rsidR="00720D58" w:rsidRDefault="00251E15" w:rsidP="001E66AD">
      <w:pPr>
        <w:pStyle w:val="ListBullet"/>
      </w:pPr>
      <w:r>
        <w:t>Actively handled proper communication within</w:t>
      </w:r>
      <w:r w:rsidR="00720D58">
        <w:t xml:space="preserve"> production team </w:t>
      </w:r>
      <w:r w:rsidR="00D74A58">
        <w:t>to avoid safety hazards.</w:t>
      </w:r>
    </w:p>
    <w:p w14:paraId="6CE50FAD" w14:textId="77777777" w:rsidR="00D74A58" w:rsidRDefault="00D74A58" w:rsidP="001E66AD">
      <w:pPr>
        <w:pStyle w:val="ListBullet"/>
      </w:pPr>
      <w:r>
        <w:t xml:space="preserve">Experience in </w:t>
      </w:r>
      <w:r w:rsidR="00251E15">
        <w:t>maintaining</w:t>
      </w:r>
      <w:r>
        <w:t xml:space="preserve"> quality </w:t>
      </w:r>
      <w:r w:rsidR="00251E15">
        <w:t>by inspecting size</w:t>
      </w:r>
      <w:r>
        <w:t xml:space="preserve"> defects </w:t>
      </w:r>
      <w:r w:rsidR="00251E15">
        <w:t>of shock absorbers</w:t>
      </w:r>
      <w:r>
        <w:t>.</w:t>
      </w:r>
    </w:p>
    <w:p w14:paraId="2A974168" w14:textId="77777777" w:rsidR="00D74A58" w:rsidRDefault="00251E15" w:rsidP="001E66AD">
      <w:pPr>
        <w:pStyle w:val="ListBullet"/>
      </w:pPr>
      <w:r>
        <w:t>Worked</w:t>
      </w:r>
      <w:r w:rsidR="00D74A58">
        <w:t xml:space="preserve"> on </w:t>
      </w:r>
      <w:r>
        <w:t xml:space="preserve">size maintenance of </w:t>
      </w:r>
      <w:r w:rsidR="00D74A58">
        <w:t xml:space="preserve">gauges </w:t>
      </w:r>
      <w:r>
        <w:t xml:space="preserve">to satisfy </w:t>
      </w:r>
      <w:r w:rsidR="00D74A58">
        <w:t>customer specification</w:t>
      </w:r>
      <w:r>
        <w:t>s</w:t>
      </w:r>
      <w:r w:rsidR="00D74A58">
        <w:t>.</w:t>
      </w:r>
    </w:p>
    <w:p w14:paraId="07B4F971" w14:textId="2E366C29" w:rsidR="00D74A58" w:rsidRDefault="00C24F1A" w:rsidP="001E66AD">
      <w:pPr>
        <w:pStyle w:val="ListBullet"/>
      </w:pPr>
      <w:r>
        <w:t>Familiar with handling</w:t>
      </w:r>
      <w:r w:rsidR="00251E15">
        <w:t xml:space="preserve"> </w:t>
      </w:r>
      <w:r w:rsidR="00D74A58">
        <w:t>tools re</w:t>
      </w:r>
      <w:r w:rsidR="00251E15">
        <w:t>lated to shock absorber</w:t>
      </w:r>
      <w:r>
        <w:t xml:space="preserve"> and </w:t>
      </w:r>
      <w:r w:rsidR="00C15B5D">
        <w:t>manufacturing m</w:t>
      </w:r>
      <w:r>
        <w:t>achinery</w:t>
      </w:r>
      <w:r w:rsidR="00D74A58">
        <w:t>.</w:t>
      </w:r>
    </w:p>
    <w:p w14:paraId="44D2228A" w14:textId="62CB8B3E" w:rsidR="00D74A58" w:rsidRDefault="00D8143D" w:rsidP="001E66AD">
      <w:pPr>
        <w:pStyle w:val="ListBullet"/>
      </w:pPr>
      <w:r>
        <w:t xml:space="preserve">Also </w:t>
      </w:r>
      <w:r w:rsidR="00C24F1A">
        <w:t>experienced</w:t>
      </w:r>
      <w:r>
        <w:t xml:space="preserve"> as a production engineer </w:t>
      </w:r>
      <w:r w:rsidR="00C24F1A">
        <w:t>for</w:t>
      </w:r>
      <w:r>
        <w:t xml:space="preserve"> maintaining the specification of </w:t>
      </w:r>
      <w:r w:rsidR="004766A3">
        <w:t xml:space="preserve">auto components </w:t>
      </w:r>
      <w:r w:rsidR="00C15B5D">
        <w:t>in machine.</w:t>
      </w:r>
    </w:p>
    <w:p w14:paraId="7D4F7ECB" w14:textId="4670FAE0" w:rsidR="00D8143D" w:rsidRDefault="00D8143D" w:rsidP="003D237C">
      <w:pPr>
        <w:pStyle w:val="ListBullet"/>
      </w:pPr>
      <w:r>
        <w:t xml:space="preserve">Worked on customer drawings based on </w:t>
      </w:r>
      <w:r w:rsidR="00EE2F96">
        <w:t>automotive equipment required.</w:t>
      </w:r>
    </w:p>
    <w:p w14:paraId="020C803C" w14:textId="0F094FFF" w:rsidR="00D8143D" w:rsidRDefault="00C24F1A" w:rsidP="00926526">
      <w:pPr>
        <w:pStyle w:val="ListBullet"/>
      </w:pPr>
      <w:r>
        <w:t xml:space="preserve">Adept in maintaining </w:t>
      </w:r>
      <w:r w:rsidR="00D8143D">
        <w:t>schedule</w:t>
      </w:r>
      <w:r>
        <w:t>s</w:t>
      </w:r>
      <w:r w:rsidR="00D8143D">
        <w:t xml:space="preserve"> to </w:t>
      </w:r>
      <w:r>
        <w:t>achieve</w:t>
      </w:r>
      <w:r w:rsidR="00D8143D">
        <w:t xml:space="preserve"> better efficiency and </w:t>
      </w:r>
      <w:r>
        <w:t>smooth running of processes</w:t>
      </w:r>
      <w:r w:rsidR="00D8143D">
        <w:t>.</w:t>
      </w:r>
    </w:p>
    <w:p w14:paraId="34A02C2E" w14:textId="690A3DE5" w:rsidR="001E66AD" w:rsidRPr="001E66AD" w:rsidRDefault="00C24F1A" w:rsidP="002C743B">
      <w:pPr>
        <w:pStyle w:val="ListBullet"/>
      </w:pPr>
      <w:r>
        <w:t>Familiar with m</w:t>
      </w:r>
      <w:r w:rsidR="00D8143D">
        <w:t>aintain</w:t>
      </w:r>
      <w:r>
        <w:t xml:space="preserve">ing </w:t>
      </w:r>
      <w:r w:rsidR="00823400">
        <w:t>manufacturing</w:t>
      </w:r>
      <w:r w:rsidR="00740989">
        <w:t xml:space="preserve"> qu</w:t>
      </w:r>
      <w:r>
        <w:t>ality to improve</w:t>
      </w:r>
      <w:r w:rsidR="00D8143D">
        <w:t xml:space="preserve"> production requirements.</w:t>
      </w:r>
    </w:p>
    <w:p w14:paraId="7FCBA4E5" w14:textId="4B6D8339" w:rsidR="00E61CAD" w:rsidRPr="00F9274E" w:rsidRDefault="008106DA" w:rsidP="00232DC4">
      <w:pPr>
        <w:pStyle w:val="Heading2"/>
        <w:spacing w:before="0"/>
        <w:rPr>
          <w:caps w:val="0"/>
          <w:color w:val="2A7B88" w:themeColor="accent1" w:themeShade="BF"/>
          <w:sz w:val="28"/>
          <w:szCs w:val="32"/>
        </w:rPr>
      </w:pPr>
      <w:r>
        <w:rPr>
          <w:caps w:val="0"/>
          <w:color w:val="2A7B88" w:themeColor="accent1" w:themeShade="BF"/>
          <w:sz w:val="28"/>
          <w:szCs w:val="32"/>
        </w:rPr>
        <w:t xml:space="preserve">Work </w:t>
      </w:r>
      <w:r w:rsidR="00E61CAD" w:rsidRPr="00F9274E">
        <w:rPr>
          <w:caps w:val="0"/>
          <w:color w:val="2A7B88" w:themeColor="accent1" w:themeShade="BF"/>
          <w:sz w:val="28"/>
          <w:szCs w:val="32"/>
        </w:rPr>
        <w:t>Experience</w:t>
      </w:r>
      <w:r w:rsidR="009F7E9F">
        <w:rPr>
          <w:caps w:val="0"/>
          <w:color w:val="2A7B88" w:themeColor="accent1" w:themeShade="BF"/>
          <w:sz w:val="28"/>
          <w:szCs w:val="32"/>
        </w:rPr>
        <w:t xml:space="preserve"> (</w:t>
      </w:r>
      <w:r w:rsidR="00A15840">
        <w:rPr>
          <w:caps w:val="0"/>
          <w:color w:val="2A7B88" w:themeColor="accent1" w:themeShade="BF"/>
          <w:sz w:val="28"/>
          <w:szCs w:val="32"/>
        </w:rPr>
        <w:t>7</w:t>
      </w:r>
      <w:r w:rsidR="00D13CC7">
        <w:rPr>
          <w:caps w:val="0"/>
          <w:color w:val="2A7B88" w:themeColor="accent1" w:themeShade="BF"/>
          <w:sz w:val="28"/>
          <w:szCs w:val="32"/>
        </w:rPr>
        <w:t>.5</w:t>
      </w:r>
      <w:r w:rsidR="009F7E9F">
        <w:rPr>
          <w:caps w:val="0"/>
          <w:color w:val="2A7B88" w:themeColor="accent1" w:themeShade="BF"/>
          <w:sz w:val="28"/>
          <w:szCs w:val="32"/>
        </w:rPr>
        <w:t xml:space="preserve"> years)</w:t>
      </w:r>
    </w:p>
    <w:p w14:paraId="3340C3ED" w14:textId="29EFB59D" w:rsidR="00A15840" w:rsidRPr="00A15840" w:rsidRDefault="00A15840" w:rsidP="00A15840">
      <w:pPr>
        <w:pStyle w:val="Heading2"/>
        <w:numPr>
          <w:ilvl w:val="0"/>
          <w:numId w:val="37"/>
        </w:numPr>
      </w:pPr>
      <w:r>
        <w:t>Blast CarboBlocks PVT. LTD. (Since feb 2020)</w:t>
      </w:r>
    </w:p>
    <w:p w14:paraId="46D2D47A" w14:textId="167BF724" w:rsidR="00A15840" w:rsidRDefault="00A15840" w:rsidP="00A15840">
      <w:pPr>
        <w:pStyle w:val="ListBullet"/>
      </w:pPr>
      <w:r>
        <w:t>Wor</w:t>
      </w:r>
      <w:r w:rsidR="00EE2F96">
        <w:t>king a</w:t>
      </w:r>
      <w:r>
        <w:t xml:space="preserve">s a </w:t>
      </w:r>
      <w:r w:rsidR="00594655">
        <w:t>Senior P</w:t>
      </w:r>
      <w:r w:rsidR="00E7650B">
        <w:t>rod</w:t>
      </w:r>
      <w:r w:rsidR="001E379F">
        <w:t>uction</w:t>
      </w:r>
      <w:r>
        <w:t xml:space="preserve"> Engineer in Production department.</w:t>
      </w:r>
    </w:p>
    <w:p w14:paraId="2B8015FD" w14:textId="57AEFBBA" w:rsidR="00A15840" w:rsidRPr="00A15840" w:rsidRDefault="00A15840" w:rsidP="00A15840">
      <w:pPr>
        <w:pStyle w:val="ListBullet"/>
      </w:pPr>
      <w:r>
        <w:t>Deals in processing of Graphite blocks used in manufacturing of heat exchangers.</w:t>
      </w:r>
    </w:p>
    <w:p w14:paraId="4281E146" w14:textId="6C4DE581" w:rsidR="00E61CAD" w:rsidRDefault="00A932FE" w:rsidP="009F7E9F">
      <w:pPr>
        <w:pStyle w:val="Heading2"/>
        <w:numPr>
          <w:ilvl w:val="0"/>
          <w:numId w:val="37"/>
        </w:numPr>
      </w:pPr>
      <w:r>
        <w:t>SOHAR STEEL L.L.C.</w:t>
      </w:r>
      <w:r w:rsidR="00232DC4">
        <w:t xml:space="preserve">, </w:t>
      </w:r>
      <w:r w:rsidR="000B68F7">
        <w:t>SOHAR, OMAN (</w:t>
      </w:r>
      <w:r>
        <w:t>Sept 2016</w:t>
      </w:r>
      <w:r w:rsidR="00C24F1A">
        <w:t>- dec 2019</w:t>
      </w:r>
      <w:r>
        <w:t>)</w:t>
      </w:r>
    </w:p>
    <w:p w14:paraId="0BAC0C7B" w14:textId="77777777" w:rsidR="00A932FE" w:rsidRDefault="001C3738" w:rsidP="00E61CAD">
      <w:pPr>
        <w:pStyle w:val="ListBullet"/>
      </w:pPr>
      <w:r>
        <w:t>Wo</w:t>
      </w:r>
      <w:r w:rsidR="00C24F1A">
        <w:t>rked</w:t>
      </w:r>
      <w:r w:rsidR="00A8312F">
        <w:t xml:space="preserve"> as a Production</w:t>
      </w:r>
      <w:r w:rsidR="00622F05">
        <w:t xml:space="preserve"> Engineer in </w:t>
      </w:r>
      <w:r w:rsidR="00A8312F">
        <w:t>Production</w:t>
      </w:r>
      <w:r w:rsidR="00A932FE">
        <w:t xml:space="preserve"> department</w:t>
      </w:r>
      <w:r w:rsidR="0025768E">
        <w:t>.</w:t>
      </w:r>
    </w:p>
    <w:p w14:paraId="62677A30" w14:textId="77777777" w:rsidR="001C3738" w:rsidRDefault="00A8312F" w:rsidP="00A8312F">
      <w:pPr>
        <w:pStyle w:val="ListBullet"/>
      </w:pPr>
      <w:r>
        <w:t>Dealt in processing of Thermo-mechanical Retreated bar</w:t>
      </w:r>
      <w:r w:rsidR="00A932FE">
        <w:t>.</w:t>
      </w:r>
    </w:p>
    <w:p w14:paraId="36C7636C" w14:textId="435003A3" w:rsidR="00AE150B" w:rsidRDefault="00AE150B" w:rsidP="009F7E9F">
      <w:pPr>
        <w:pStyle w:val="Heading2"/>
        <w:numPr>
          <w:ilvl w:val="0"/>
          <w:numId w:val="37"/>
        </w:numPr>
      </w:pPr>
      <w:r>
        <w:t>TENNECO AUTOMOTIVE, BAWAL, HARYANA (</w:t>
      </w:r>
      <w:r w:rsidR="00375658">
        <w:t>FEB</w:t>
      </w:r>
      <w:r w:rsidR="00A15840">
        <w:t xml:space="preserve"> </w:t>
      </w:r>
      <w:r>
        <w:t xml:space="preserve">2015 </w:t>
      </w:r>
      <w:r w:rsidR="00892B8D">
        <w:t>–</w:t>
      </w:r>
      <w:r>
        <w:t xml:space="preserve"> </w:t>
      </w:r>
      <w:r w:rsidR="006A07EA">
        <w:t>AUG</w:t>
      </w:r>
      <w:r>
        <w:t>2016)</w:t>
      </w:r>
    </w:p>
    <w:p w14:paraId="1A3DF3DD" w14:textId="2F0D6966" w:rsidR="00AE150B" w:rsidRDefault="00AE150B" w:rsidP="00AE150B">
      <w:pPr>
        <w:pStyle w:val="ListBullet"/>
      </w:pPr>
      <w:r>
        <w:t xml:space="preserve">Worked as a </w:t>
      </w:r>
      <w:r w:rsidR="00E7650B">
        <w:t xml:space="preserve">Production </w:t>
      </w:r>
      <w:r>
        <w:t xml:space="preserve">Engineer in </w:t>
      </w:r>
      <w:r w:rsidR="007026C8">
        <w:t>production de</w:t>
      </w:r>
      <w:r>
        <w:t>partment.</w:t>
      </w:r>
    </w:p>
    <w:p w14:paraId="6CE8369C" w14:textId="2CCD9C99" w:rsidR="00742031" w:rsidRPr="00A15840" w:rsidRDefault="00232DC4" w:rsidP="00A15840">
      <w:pPr>
        <w:pStyle w:val="ListBullet"/>
      </w:pPr>
      <w:r>
        <w:lastRenderedPageBreak/>
        <w:t>Dealt</w:t>
      </w:r>
      <w:r w:rsidR="00AE150B">
        <w:t xml:space="preserve"> in Shocker </w:t>
      </w:r>
      <w:r w:rsidR="007026C8">
        <w:t xml:space="preserve">manufacturing </w:t>
      </w:r>
      <w:r w:rsidR="00AE150B">
        <w:t xml:space="preserve">for </w:t>
      </w:r>
      <w:proofErr w:type="spellStart"/>
      <w:r w:rsidR="00AE150B">
        <w:t>Maruti</w:t>
      </w:r>
      <w:proofErr w:type="spellEnd"/>
      <w:r w:rsidR="00AE150B">
        <w:t xml:space="preserve"> Company and other Export.</w:t>
      </w:r>
    </w:p>
    <w:p w14:paraId="238402EC" w14:textId="5538D922" w:rsidR="00742031" w:rsidRPr="00A15840" w:rsidRDefault="00742031" w:rsidP="00A15840">
      <w:pPr>
        <w:pStyle w:val="Heading2"/>
        <w:numPr>
          <w:ilvl w:val="0"/>
          <w:numId w:val="37"/>
        </w:numPr>
        <w:spacing w:before="0"/>
      </w:pPr>
      <w:r w:rsidRPr="00742031">
        <w:t>SPORTKING INDUSTRIES, BATHINDA (</w:t>
      </w:r>
      <w:r w:rsidR="006A07EA">
        <w:t>July 2013 – dec 2014</w:t>
      </w:r>
      <w:r w:rsidRPr="00742031">
        <w:t>)</w:t>
      </w:r>
    </w:p>
    <w:p w14:paraId="1A70E224" w14:textId="39FC4226" w:rsidR="00742031" w:rsidRDefault="00742031" w:rsidP="00742031">
      <w:pPr>
        <w:pStyle w:val="ListBullet"/>
      </w:pPr>
      <w:r>
        <w:t xml:space="preserve">Worked as </w:t>
      </w:r>
      <w:r w:rsidR="00E25CD0">
        <w:t xml:space="preserve"> </w:t>
      </w:r>
      <w:r w:rsidR="008F1C6D">
        <w:t>Maintenance</w:t>
      </w:r>
      <w:r w:rsidR="00E25CD0">
        <w:t xml:space="preserve"> </w:t>
      </w:r>
      <w:r>
        <w:t xml:space="preserve">Engineer in the </w:t>
      </w:r>
      <w:r w:rsidR="00916619">
        <w:t xml:space="preserve">maintenance </w:t>
      </w:r>
      <w:r w:rsidR="00DA320E">
        <w:t>d</w:t>
      </w:r>
      <w:r>
        <w:t>epartment.</w:t>
      </w:r>
    </w:p>
    <w:p w14:paraId="77A040B6" w14:textId="2DFCC998" w:rsidR="005B4136" w:rsidRDefault="00742031" w:rsidP="005B4136">
      <w:pPr>
        <w:pStyle w:val="ListBullet"/>
      </w:pPr>
      <w:r>
        <w:t xml:space="preserve">Dealt in </w:t>
      </w:r>
      <w:r w:rsidR="00B21060">
        <w:t>maintenance a</w:t>
      </w:r>
      <w:r>
        <w:t>nd scheduling of Machine</w:t>
      </w:r>
      <w:r w:rsidR="00B21060">
        <w:t xml:space="preserve">  as</w:t>
      </w:r>
      <w:r>
        <w:t xml:space="preserve"> </w:t>
      </w:r>
      <w:r w:rsidR="00457FCB">
        <w:t>Blow room</w:t>
      </w:r>
      <w:r>
        <w:t xml:space="preserve">, Carding, Simplex, </w:t>
      </w:r>
      <w:r w:rsidR="00457FCB">
        <w:t xml:space="preserve">            Ring frame</w:t>
      </w:r>
      <w:r>
        <w:t xml:space="preserve"> and Auto</w:t>
      </w:r>
      <w:r w:rsidR="00457FCB">
        <w:t xml:space="preserve"> </w:t>
      </w:r>
      <w:proofErr w:type="spellStart"/>
      <w:r w:rsidR="00457FCB">
        <w:t>coner</w:t>
      </w:r>
      <w:proofErr w:type="spellEnd"/>
      <w:r w:rsidR="00457FCB">
        <w:t>.</w:t>
      </w:r>
    </w:p>
    <w:sdt>
      <w:sdtPr>
        <w:alias w:val="Education:"/>
        <w:tag w:val="Education:"/>
        <w:id w:val="-2073888943"/>
        <w:placeholder>
          <w:docPart w:val="35230EF608654E269AF3B5EF6FD31A78"/>
        </w:placeholder>
        <w:temporary/>
        <w:showingPlcHdr/>
        <w15:appearance w15:val="hidden"/>
      </w:sdtPr>
      <w:sdtEndPr/>
      <w:sdtContent>
        <w:p w14:paraId="59DF8AD0" w14:textId="77777777" w:rsidR="005B4136" w:rsidRDefault="005B4136" w:rsidP="005B4136">
          <w:pPr>
            <w:pStyle w:val="Heading1"/>
          </w:pPr>
          <w:r>
            <w:t>Education</w:t>
          </w:r>
        </w:p>
      </w:sdtContent>
    </w:sdt>
    <w:p w14:paraId="6FDD41C6" w14:textId="77777777" w:rsidR="005B4136" w:rsidRDefault="005B4136" w:rsidP="005B4136">
      <w:pPr>
        <w:pStyle w:val="Heading2"/>
      </w:pPr>
      <w:r>
        <w:t>B.Tech in Mechanical Engineering | 2013</w:t>
      </w:r>
    </w:p>
    <w:p w14:paraId="16313E92" w14:textId="77777777" w:rsidR="005B4136" w:rsidRDefault="005B4136" w:rsidP="005B4136">
      <w:pPr>
        <w:pStyle w:val="ListBullet"/>
        <w:numPr>
          <w:ilvl w:val="0"/>
          <w:numId w:val="0"/>
        </w:numPr>
      </w:pPr>
      <w:r>
        <w:t>From Apollo Institute of Technology, Kanpur with 62.05%.</w:t>
      </w:r>
    </w:p>
    <w:p w14:paraId="7A3A2168" w14:textId="77777777" w:rsidR="005B4136" w:rsidRDefault="005B4136" w:rsidP="005B4136">
      <w:pPr>
        <w:pStyle w:val="Heading2"/>
      </w:pPr>
      <w:r>
        <w:t>Class 12 (PCM) | 2009</w:t>
      </w:r>
    </w:p>
    <w:p w14:paraId="23207FBB" w14:textId="1B4C7727" w:rsidR="005B4136" w:rsidRPr="00532E7C" w:rsidRDefault="005B4136" w:rsidP="005B4136">
      <w:pPr>
        <w:pStyle w:val="Heading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532E7C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From 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UP Board </w:t>
      </w:r>
      <w:r w:rsidRPr="00532E7C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with </w:t>
      </w:r>
      <w:r w:rsidR="006A04B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65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.70%.</w:t>
      </w:r>
      <w:r w:rsidRPr="00532E7C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 </w:t>
      </w:r>
    </w:p>
    <w:p w14:paraId="30D0E09B" w14:textId="77777777" w:rsidR="005B4136" w:rsidRDefault="005B4136" w:rsidP="005B4136">
      <w:pPr>
        <w:pStyle w:val="Heading2"/>
      </w:pPr>
    </w:p>
    <w:p w14:paraId="58457293" w14:textId="77777777" w:rsidR="005B4136" w:rsidRDefault="005B4136" w:rsidP="005B4136">
      <w:pPr>
        <w:pStyle w:val="Heading2"/>
      </w:pPr>
      <w:r>
        <w:t>Class 10 | 2007</w:t>
      </w:r>
    </w:p>
    <w:p w14:paraId="7B494A30" w14:textId="77777777" w:rsidR="005B4136" w:rsidRPr="00C253C6" w:rsidRDefault="005B4136" w:rsidP="00C253C6">
      <w:pPr>
        <w:pStyle w:val="Heading2"/>
        <w:spacing w:after="0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532E7C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From 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ICSE Board </w:t>
      </w:r>
      <w:r w:rsidRPr="00532E7C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with 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59.70%.</w:t>
      </w:r>
      <w:r w:rsidRPr="00532E7C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 </w:t>
      </w:r>
    </w:p>
    <w:p w14:paraId="45B01D01" w14:textId="77777777" w:rsidR="006270A9" w:rsidRDefault="00742031" w:rsidP="002A7EB6">
      <w:pPr>
        <w:pStyle w:val="Heading1"/>
      </w:pPr>
      <w:r>
        <w:t>Soft Skills</w:t>
      </w:r>
    </w:p>
    <w:p w14:paraId="10559C16" w14:textId="77777777" w:rsidR="002A7EB6" w:rsidRDefault="002A7EB6" w:rsidP="002A7EB6">
      <w:pPr>
        <w:pStyle w:val="ListBullet"/>
      </w:pPr>
      <w:r>
        <w:t>Decision Making and Negotiation</w:t>
      </w:r>
    </w:p>
    <w:p w14:paraId="3F51C0F9" w14:textId="4EF071A5" w:rsidR="00742031" w:rsidRPr="00212ED4" w:rsidRDefault="00824E3F" w:rsidP="00742031">
      <w:pPr>
        <w:pStyle w:val="ListBullet"/>
      </w:pPr>
      <w:r>
        <w:t xml:space="preserve">Management, </w:t>
      </w:r>
      <w:r w:rsidR="002921B0">
        <w:t>presentation,</w:t>
      </w:r>
      <w:r>
        <w:t xml:space="preserve"> and organizational </w:t>
      </w:r>
      <w:r w:rsidR="00742031">
        <w:t>skills</w:t>
      </w:r>
      <w:r w:rsidR="00742031" w:rsidRPr="00212ED4">
        <w:t>.</w:t>
      </w:r>
    </w:p>
    <w:p w14:paraId="3E64E726" w14:textId="77777777" w:rsidR="00742031" w:rsidRPr="006377DE" w:rsidRDefault="00CD55C9" w:rsidP="00742031">
      <w:pPr>
        <w:pStyle w:val="ListBullet"/>
      </w:pPr>
      <w:r>
        <w:t>Ad</w:t>
      </w:r>
      <w:r w:rsidR="00742031" w:rsidRPr="00212ED4">
        <w:t>aptive to any new</w:t>
      </w:r>
      <w:r>
        <w:t xml:space="preserve"> technology</w:t>
      </w:r>
    </w:p>
    <w:p w14:paraId="40047CB7" w14:textId="77777777" w:rsidR="002A7EB6" w:rsidRDefault="002A7EB6" w:rsidP="002A7EB6">
      <w:pPr>
        <w:pStyle w:val="ListBullet"/>
      </w:pPr>
      <w:r>
        <w:t>Excellent writing and communication skills</w:t>
      </w:r>
      <w:r w:rsidRPr="006377DE">
        <w:t xml:space="preserve"> </w:t>
      </w:r>
    </w:p>
    <w:p w14:paraId="07313F24" w14:textId="2C89DA43" w:rsidR="002A7EB6" w:rsidRPr="006377DE" w:rsidRDefault="002A7EB6" w:rsidP="002A7EB6">
      <w:pPr>
        <w:pStyle w:val="ListBullet"/>
      </w:pPr>
      <w:r w:rsidRPr="006377DE">
        <w:t>Punctual</w:t>
      </w:r>
      <w:r w:rsidR="00332B02">
        <w:t>,</w:t>
      </w:r>
      <w:r>
        <w:t xml:space="preserve"> </w:t>
      </w:r>
      <w:r w:rsidR="002921B0">
        <w:t>proactive,</w:t>
      </w:r>
      <w:r w:rsidR="00824E3F">
        <w:t xml:space="preserve"> and responsible</w:t>
      </w:r>
    </w:p>
    <w:p w14:paraId="07500692" w14:textId="77777777" w:rsidR="002A7EB6" w:rsidRDefault="00824E3F" w:rsidP="00824E3F">
      <w:pPr>
        <w:pStyle w:val="ListBullet"/>
      </w:pPr>
      <w:r>
        <w:t>Team worker</w:t>
      </w:r>
    </w:p>
    <w:p w14:paraId="2418D540" w14:textId="1DD8D24A" w:rsidR="005B4136" w:rsidRDefault="002A7EB6" w:rsidP="00C253C6">
      <w:pPr>
        <w:pStyle w:val="ListBullet"/>
      </w:pPr>
      <w:r>
        <w:t>Good analytical and problem</w:t>
      </w:r>
      <w:r w:rsidR="002921B0">
        <w:t>-</w:t>
      </w:r>
      <w:r>
        <w:t>solving skills</w:t>
      </w:r>
    </w:p>
    <w:p w14:paraId="67B9B34B" w14:textId="77777777" w:rsidR="00C90AFD" w:rsidRPr="001B29CF" w:rsidRDefault="00C90AFD" w:rsidP="00A209BB">
      <w:pPr>
        <w:pStyle w:val="ListBullet"/>
        <w:numPr>
          <w:ilvl w:val="0"/>
          <w:numId w:val="0"/>
        </w:numPr>
        <w:ind w:left="216"/>
      </w:pPr>
    </w:p>
    <w:sectPr w:rsidR="00C90AFD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A3858" w14:textId="77777777" w:rsidR="00C415D3" w:rsidRDefault="00C415D3">
      <w:pPr>
        <w:spacing w:after="0"/>
      </w:pPr>
      <w:r>
        <w:separator/>
      </w:r>
    </w:p>
  </w:endnote>
  <w:endnote w:type="continuationSeparator" w:id="0">
    <w:p w14:paraId="7E12B687" w14:textId="77777777" w:rsidR="00C415D3" w:rsidRDefault="00C415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34A83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209B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66586" w14:textId="77777777" w:rsidR="00C415D3" w:rsidRDefault="00C415D3">
      <w:pPr>
        <w:spacing w:after="0"/>
      </w:pPr>
      <w:r>
        <w:separator/>
      </w:r>
    </w:p>
  </w:footnote>
  <w:footnote w:type="continuationSeparator" w:id="0">
    <w:p w14:paraId="546F3A87" w14:textId="77777777" w:rsidR="00C415D3" w:rsidRDefault="00C415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E8DB7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D081E72"/>
    <w:multiLevelType w:val="hybridMultilevel"/>
    <w:tmpl w:val="861EA20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A10865"/>
    <w:multiLevelType w:val="hybridMultilevel"/>
    <w:tmpl w:val="9B6AC638"/>
    <w:lvl w:ilvl="0" w:tplc="EA5EA392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F9E2E53"/>
    <w:multiLevelType w:val="hybridMultilevel"/>
    <w:tmpl w:val="B692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94C72EE"/>
    <w:multiLevelType w:val="hybridMultilevel"/>
    <w:tmpl w:val="D4820634"/>
    <w:lvl w:ilvl="0" w:tplc="E0C475F4">
      <w:start w:val="1"/>
      <w:numFmt w:val="bullet"/>
      <w:lvlText w:val="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55BF2"/>
    <w:multiLevelType w:val="hybridMultilevel"/>
    <w:tmpl w:val="1848E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AD3B51"/>
    <w:multiLevelType w:val="hybridMultilevel"/>
    <w:tmpl w:val="31DAD810"/>
    <w:lvl w:ilvl="0" w:tplc="EA5EA39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9839DB"/>
    <w:multiLevelType w:val="hybridMultilevel"/>
    <w:tmpl w:val="87F4442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5265337A"/>
    <w:multiLevelType w:val="hybridMultilevel"/>
    <w:tmpl w:val="1D42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58C130D"/>
    <w:multiLevelType w:val="hybridMultilevel"/>
    <w:tmpl w:val="23E6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7320C"/>
    <w:multiLevelType w:val="hybridMultilevel"/>
    <w:tmpl w:val="425A051C"/>
    <w:lvl w:ilvl="0" w:tplc="D9F66E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D06230C"/>
    <w:multiLevelType w:val="hybridMultilevel"/>
    <w:tmpl w:val="77208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4"/>
  </w:num>
  <w:num w:numId="16">
    <w:abstractNumId w:val="13"/>
  </w:num>
  <w:num w:numId="17">
    <w:abstractNumId w:val="21"/>
  </w:num>
  <w:num w:numId="18">
    <w:abstractNumId w:val="10"/>
  </w:num>
  <w:num w:numId="19">
    <w:abstractNumId w:val="29"/>
  </w:num>
  <w:num w:numId="20">
    <w:abstractNumId w:val="25"/>
  </w:num>
  <w:num w:numId="21">
    <w:abstractNumId w:val="11"/>
  </w:num>
  <w:num w:numId="22">
    <w:abstractNumId w:val="18"/>
  </w:num>
  <w:num w:numId="23">
    <w:abstractNumId w:val="28"/>
  </w:num>
  <w:num w:numId="24">
    <w:abstractNumId w:val="11"/>
  </w:num>
  <w:num w:numId="25">
    <w:abstractNumId w:val="22"/>
  </w:num>
  <w:num w:numId="26">
    <w:abstractNumId w:val="14"/>
  </w:num>
  <w:num w:numId="27">
    <w:abstractNumId w:val="15"/>
  </w:num>
  <w:num w:numId="28">
    <w:abstractNumId w:val="23"/>
  </w:num>
  <w:num w:numId="29">
    <w:abstractNumId w:val="11"/>
  </w:num>
  <w:num w:numId="30">
    <w:abstractNumId w:val="30"/>
  </w:num>
  <w:num w:numId="31">
    <w:abstractNumId w:val="19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26"/>
  </w:num>
  <w:num w:numId="37">
    <w:abstractNumId w:val="27"/>
  </w:num>
  <w:num w:numId="38">
    <w:abstractNumId w:val="20"/>
  </w:num>
  <w:num w:numId="39">
    <w:abstractNumId w:val="11"/>
  </w:num>
  <w:num w:numId="40">
    <w:abstractNumId w:val="11"/>
  </w:num>
  <w:num w:numId="41">
    <w:abstractNumId w:val="11"/>
  </w:num>
  <w:num w:numId="42">
    <w:abstractNumId w:val="12"/>
  </w:num>
  <w:num w:numId="43">
    <w:abstractNumId w:val="17"/>
  </w:num>
  <w:num w:numId="44">
    <w:abstractNumId w:val="11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DB9"/>
    <w:rsid w:val="00053C3F"/>
    <w:rsid w:val="000911EF"/>
    <w:rsid w:val="00094442"/>
    <w:rsid w:val="000A2FA8"/>
    <w:rsid w:val="000A4F59"/>
    <w:rsid w:val="000B68F7"/>
    <w:rsid w:val="000E4FD6"/>
    <w:rsid w:val="000F5D7C"/>
    <w:rsid w:val="0010245C"/>
    <w:rsid w:val="00105D95"/>
    <w:rsid w:val="00141912"/>
    <w:rsid w:val="00141A4C"/>
    <w:rsid w:val="00152CBD"/>
    <w:rsid w:val="001B29CF"/>
    <w:rsid w:val="001C3738"/>
    <w:rsid w:val="001C708D"/>
    <w:rsid w:val="001D4E1A"/>
    <w:rsid w:val="001E379F"/>
    <w:rsid w:val="001E66AD"/>
    <w:rsid w:val="00232DC4"/>
    <w:rsid w:val="00251E15"/>
    <w:rsid w:val="0025768E"/>
    <w:rsid w:val="0026550A"/>
    <w:rsid w:val="0028220F"/>
    <w:rsid w:val="002921B0"/>
    <w:rsid w:val="002A7EB6"/>
    <w:rsid w:val="002B0169"/>
    <w:rsid w:val="002C743B"/>
    <w:rsid w:val="00305CFA"/>
    <w:rsid w:val="00332B02"/>
    <w:rsid w:val="00356C14"/>
    <w:rsid w:val="00375658"/>
    <w:rsid w:val="00381B80"/>
    <w:rsid w:val="003D237C"/>
    <w:rsid w:val="0043473B"/>
    <w:rsid w:val="00457FCB"/>
    <w:rsid w:val="004766A3"/>
    <w:rsid w:val="00497AE2"/>
    <w:rsid w:val="0050133B"/>
    <w:rsid w:val="00532E7C"/>
    <w:rsid w:val="00594655"/>
    <w:rsid w:val="005A2CF7"/>
    <w:rsid w:val="005B2E90"/>
    <w:rsid w:val="005B4136"/>
    <w:rsid w:val="00617B26"/>
    <w:rsid w:val="00622F05"/>
    <w:rsid w:val="006270A9"/>
    <w:rsid w:val="00675956"/>
    <w:rsid w:val="0067731C"/>
    <w:rsid w:val="00681034"/>
    <w:rsid w:val="006A04B6"/>
    <w:rsid w:val="006A07EA"/>
    <w:rsid w:val="007026C8"/>
    <w:rsid w:val="00716A30"/>
    <w:rsid w:val="007202FE"/>
    <w:rsid w:val="00720D58"/>
    <w:rsid w:val="00740989"/>
    <w:rsid w:val="00742031"/>
    <w:rsid w:val="00742312"/>
    <w:rsid w:val="00747F4B"/>
    <w:rsid w:val="00754488"/>
    <w:rsid w:val="007A11B5"/>
    <w:rsid w:val="007B26AA"/>
    <w:rsid w:val="007C52FF"/>
    <w:rsid w:val="007C7DB9"/>
    <w:rsid w:val="00802832"/>
    <w:rsid w:val="00803F2C"/>
    <w:rsid w:val="008106DA"/>
    <w:rsid w:val="00816216"/>
    <w:rsid w:val="00823400"/>
    <w:rsid w:val="00824E3F"/>
    <w:rsid w:val="0082565D"/>
    <w:rsid w:val="00831227"/>
    <w:rsid w:val="0083718B"/>
    <w:rsid w:val="008603A5"/>
    <w:rsid w:val="0087734B"/>
    <w:rsid w:val="00892B8D"/>
    <w:rsid w:val="008D66A6"/>
    <w:rsid w:val="008F1C6D"/>
    <w:rsid w:val="00916619"/>
    <w:rsid w:val="00926526"/>
    <w:rsid w:val="00976774"/>
    <w:rsid w:val="00992729"/>
    <w:rsid w:val="009B32C7"/>
    <w:rsid w:val="009C192C"/>
    <w:rsid w:val="009D12C9"/>
    <w:rsid w:val="009D5933"/>
    <w:rsid w:val="009E27FE"/>
    <w:rsid w:val="009E3FC4"/>
    <w:rsid w:val="009F7E9F"/>
    <w:rsid w:val="00A15840"/>
    <w:rsid w:val="00A209BB"/>
    <w:rsid w:val="00A30E53"/>
    <w:rsid w:val="00A40197"/>
    <w:rsid w:val="00A620F8"/>
    <w:rsid w:val="00A8312F"/>
    <w:rsid w:val="00A932FE"/>
    <w:rsid w:val="00AE150B"/>
    <w:rsid w:val="00AE2FB3"/>
    <w:rsid w:val="00AF5C28"/>
    <w:rsid w:val="00B21060"/>
    <w:rsid w:val="00B34A17"/>
    <w:rsid w:val="00B620E1"/>
    <w:rsid w:val="00B831F3"/>
    <w:rsid w:val="00B84CB7"/>
    <w:rsid w:val="00BD768D"/>
    <w:rsid w:val="00C15B5D"/>
    <w:rsid w:val="00C20981"/>
    <w:rsid w:val="00C24F1A"/>
    <w:rsid w:val="00C253C6"/>
    <w:rsid w:val="00C415D3"/>
    <w:rsid w:val="00C50EA5"/>
    <w:rsid w:val="00C61F8E"/>
    <w:rsid w:val="00C72F99"/>
    <w:rsid w:val="00C90AFD"/>
    <w:rsid w:val="00CD55C9"/>
    <w:rsid w:val="00D13CC7"/>
    <w:rsid w:val="00D2281F"/>
    <w:rsid w:val="00D326FA"/>
    <w:rsid w:val="00D514CC"/>
    <w:rsid w:val="00D643A3"/>
    <w:rsid w:val="00D74A58"/>
    <w:rsid w:val="00D8143D"/>
    <w:rsid w:val="00D9107F"/>
    <w:rsid w:val="00DA320E"/>
    <w:rsid w:val="00E13961"/>
    <w:rsid w:val="00E25CD0"/>
    <w:rsid w:val="00E61CAD"/>
    <w:rsid w:val="00E7650B"/>
    <w:rsid w:val="00E83E4B"/>
    <w:rsid w:val="00EC0890"/>
    <w:rsid w:val="00EE12FC"/>
    <w:rsid w:val="00EE2F96"/>
    <w:rsid w:val="00F105BE"/>
    <w:rsid w:val="00F40977"/>
    <w:rsid w:val="00F42158"/>
    <w:rsid w:val="00F47D78"/>
    <w:rsid w:val="00F64115"/>
    <w:rsid w:val="00F9274E"/>
    <w:rsid w:val="00FA0620"/>
    <w:rsid w:val="00FB4920"/>
    <w:rsid w:val="00FC1170"/>
    <w:rsid w:val="00FC3B06"/>
    <w:rsid w:val="00FC59C2"/>
    <w:rsid w:val="00FD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663C541"/>
  <w15:chartTrackingRefBased/>
  <w15:docId w15:val="{49726966-8028-40A0-A760-8E2C1AA4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DefaultLTGliederung1">
    <w:name w:val="Default~LT~Gliederung 1"/>
    <w:rsid w:val="007C7DB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160" w:after="0" w:line="120" w:lineRule="auto"/>
      <w:ind w:left="515"/>
    </w:pPr>
    <w:rPr>
      <w:rFonts w:ascii="DejaVu Sans Condensed" w:eastAsia="DejaVu Sans Condensed" w:hAnsi="DejaVu Sans Condensed" w:cs="Times New Roman"/>
      <w:color w:val="000000"/>
      <w:sz w:val="64"/>
      <w:szCs w:val="64"/>
    </w:rPr>
  </w:style>
  <w:style w:type="paragraph" w:styleId="ListParagraph">
    <w:name w:val="List Paragraph"/>
    <w:basedOn w:val="Normal"/>
    <w:uiPriority w:val="99"/>
    <w:qFormat/>
    <w:rsid w:val="002A7EB6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table" w:styleId="LightShading-Accent2">
    <w:name w:val="Light Shading Accent 2"/>
    <w:basedOn w:val="TableNormal"/>
    <w:uiPriority w:val="99"/>
    <w:rsid w:val="00742031"/>
    <w:pPr>
      <w:spacing w:after="0"/>
    </w:pPr>
    <w:rPr>
      <w:rFonts w:ascii="Calibri" w:eastAsia="Times New Roman" w:hAnsi="Calibri" w:cs="Calibri"/>
      <w:color w:val="943634"/>
      <w:sz w:val="20"/>
      <w:szCs w:val="20"/>
      <w:lang w:val="en-GB" w:eastAsia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nik13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glossaryDocument" Target="glossary/document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i\AppData\Roaming\Microsoft\Templates\Resume%20(col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31755DCE144EB08444F542FD418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CC1D-7EF8-4802-9A2E-BE3705626742}"/>
      </w:docPartPr>
      <w:docPartBody>
        <w:p w:rsidR="00F21650" w:rsidRDefault="000063AC">
          <w:pPr>
            <w:pStyle w:val="7031755DCE144EB08444F542FD418E72"/>
          </w:pPr>
          <w:r>
            <w:t>Objective</w:t>
          </w:r>
        </w:p>
      </w:docPartBody>
    </w:docPart>
    <w:docPart>
      <w:docPartPr>
        <w:name w:val="35230EF608654E269AF3B5EF6FD31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0DCB3-E3D6-40E6-8E0E-03906251C243}"/>
      </w:docPartPr>
      <w:docPartBody>
        <w:p w:rsidR="0027615A" w:rsidRDefault="004D2989" w:rsidP="004D2989">
          <w:pPr>
            <w:pStyle w:val="35230EF608654E269AF3B5EF6FD31A7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F3D"/>
    <w:rsid w:val="000063AC"/>
    <w:rsid w:val="00055532"/>
    <w:rsid w:val="0006152F"/>
    <w:rsid w:val="0007704C"/>
    <w:rsid w:val="000A6A9E"/>
    <w:rsid w:val="00212D8A"/>
    <w:rsid w:val="0027615A"/>
    <w:rsid w:val="00343F3D"/>
    <w:rsid w:val="00350A91"/>
    <w:rsid w:val="0049116E"/>
    <w:rsid w:val="004A61E6"/>
    <w:rsid w:val="004D2989"/>
    <w:rsid w:val="004E7A0B"/>
    <w:rsid w:val="004F4B06"/>
    <w:rsid w:val="00646D01"/>
    <w:rsid w:val="00670336"/>
    <w:rsid w:val="00770FBA"/>
    <w:rsid w:val="008127AE"/>
    <w:rsid w:val="008B0492"/>
    <w:rsid w:val="009E01E1"/>
    <w:rsid w:val="00BB5E33"/>
    <w:rsid w:val="00BC57FB"/>
    <w:rsid w:val="00CF0725"/>
    <w:rsid w:val="00D07777"/>
    <w:rsid w:val="00DE76D7"/>
    <w:rsid w:val="00E809B3"/>
    <w:rsid w:val="00F07AB6"/>
    <w:rsid w:val="00F21650"/>
    <w:rsid w:val="00F37CBB"/>
    <w:rsid w:val="00F61966"/>
    <w:rsid w:val="00F7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31755DCE144EB08444F542FD418E72">
    <w:name w:val="7031755DCE144EB08444F542FD418E72"/>
  </w:style>
  <w:style w:type="paragraph" w:customStyle="1" w:styleId="35230EF608654E269AF3B5EF6FD31A78">
    <w:name w:val="35230EF608654E269AF3B5EF6FD31A78"/>
    <w:rsid w:val="004D29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46EAA-D7F4-45F4-A4BF-216ADD10DF2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Resume%20(color).dotx</Template>
  <TotalTime>0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Aditi</dc:creator>
  <cp:keywords/>
  <cp:lastModifiedBy>Nitin Srivastava</cp:lastModifiedBy>
  <cp:revision>2</cp:revision>
  <dcterms:created xsi:type="dcterms:W3CDTF">2021-04-25T04:43:00Z</dcterms:created>
  <dcterms:modified xsi:type="dcterms:W3CDTF">2021-04-25T04:43:00Z</dcterms:modified>
  <cp:version/>
</cp:coreProperties>
</file>