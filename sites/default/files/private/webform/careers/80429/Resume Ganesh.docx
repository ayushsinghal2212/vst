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A43E5" w:rsidRPr="000D68CC" w:rsidRDefault="009A43E5" w:rsidP="00FC08B5">
      <w:pPr>
        <w:pStyle w:val="Objective"/>
        <w:spacing w:before="0" w:after="0" w:line="240" w:lineRule="auto"/>
        <w:jc w:val="center"/>
        <w:rPr>
          <w:rFonts w:ascii="Arial" w:hAnsi="Arial"/>
          <w:b/>
          <w:sz w:val="28"/>
          <w:szCs w:val="28"/>
          <w:u w:val="single"/>
        </w:rPr>
      </w:pPr>
    </w:p>
    <w:p w:rsidR="00FC08B5" w:rsidRPr="000D68CC" w:rsidRDefault="00FC08B5" w:rsidP="00FC08B5">
      <w:pPr>
        <w:pStyle w:val="Objective"/>
        <w:spacing w:before="0" w:after="0" w:line="240" w:lineRule="auto"/>
        <w:jc w:val="center"/>
        <w:rPr>
          <w:rFonts w:ascii="Arial" w:hAnsi="Arial"/>
          <w:b/>
          <w:sz w:val="28"/>
          <w:szCs w:val="28"/>
          <w:u w:val="single"/>
        </w:rPr>
      </w:pPr>
      <w:r w:rsidRPr="000D68CC">
        <w:rPr>
          <w:rFonts w:ascii="Arial" w:hAnsi="Arial"/>
          <w:b/>
          <w:sz w:val="28"/>
          <w:szCs w:val="28"/>
          <w:u w:val="single"/>
        </w:rPr>
        <w:t>Ganesh G</w:t>
      </w:r>
    </w:p>
    <w:p w:rsidR="00234ABC" w:rsidRPr="00FC08B5" w:rsidRDefault="00234ABC" w:rsidP="00FC08B5">
      <w:pPr>
        <w:pStyle w:val="BodyText"/>
      </w:pPr>
    </w:p>
    <w:p w:rsidR="00FC08B5" w:rsidRDefault="00FC08B5" w:rsidP="00FC08B5">
      <w:pPr>
        <w:pStyle w:val="Objective"/>
        <w:spacing w:before="0" w:after="0" w:line="240" w:lineRule="auto"/>
        <w:rPr>
          <w:rFonts w:ascii="Arial" w:hAnsi="Arial"/>
          <w:b/>
        </w:rPr>
      </w:pPr>
    </w:p>
    <w:p w:rsidR="00FC08B5" w:rsidRPr="00E2109E" w:rsidRDefault="000F6C2A" w:rsidP="005E5982">
      <w:pPr>
        <w:pStyle w:val="Objective"/>
        <w:spacing w:before="100" w:beforeAutospacing="1" w:after="0" w:line="240" w:lineRule="auto"/>
        <w:rPr>
          <w:rFonts w:ascii="Arial" w:hAnsi="Arial" w:cs="Arial"/>
          <w:b/>
        </w:rPr>
      </w:pPr>
      <w:r w:rsidRPr="00E2109E">
        <w:rPr>
          <w:rFonts w:ascii="Arial" w:hAnsi="Arial" w:cs="Arial"/>
          <w:b/>
        </w:rPr>
        <w:t>Email: gganesh2020@gmail.com</w:t>
      </w:r>
      <w:r w:rsidR="00FC08B5" w:rsidRPr="00E2109E">
        <w:rPr>
          <w:rFonts w:ascii="Arial" w:hAnsi="Arial" w:cs="Arial"/>
          <w:b/>
        </w:rPr>
        <w:tab/>
      </w:r>
      <w:r w:rsidR="00FC08B5" w:rsidRPr="00E2109E">
        <w:rPr>
          <w:rFonts w:ascii="Arial" w:hAnsi="Arial" w:cs="Arial"/>
          <w:b/>
        </w:rPr>
        <w:tab/>
      </w:r>
      <w:r w:rsidR="00FC08B5" w:rsidRPr="00E2109E">
        <w:rPr>
          <w:rFonts w:ascii="Arial" w:hAnsi="Arial" w:cs="Arial"/>
          <w:b/>
        </w:rPr>
        <w:tab/>
      </w:r>
      <w:r w:rsidR="00FC08B5" w:rsidRPr="00E2109E">
        <w:rPr>
          <w:rFonts w:ascii="Arial" w:hAnsi="Arial" w:cs="Arial"/>
          <w:b/>
        </w:rPr>
        <w:tab/>
      </w:r>
      <w:r w:rsidR="00FC08B5" w:rsidRPr="00E2109E">
        <w:rPr>
          <w:rFonts w:ascii="Arial" w:hAnsi="Arial" w:cs="Arial"/>
          <w:b/>
        </w:rPr>
        <w:tab/>
      </w:r>
      <w:r w:rsidR="00FC08B5" w:rsidRPr="00E2109E">
        <w:rPr>
          <w:rFonts w:ascii="Arial" w:hAnsi="Arial" w:cs="Arial"/>
          <w:b/>
        </w:rPr>
        <w:tab/>
      </w:r>
      <w:r w:rsidR="004D3571">
        <w:rPr>
          <w:rFonts w:ascii="Arial" w:hAnsi="Arial" w:cs="Arial"/>
          <w:b/>
        </w:rPr>
        <w:t>24, south stree</w:t>
      </w:r>
      <w:r w:rsidR="00B047EE">
        <w:rPr>
          <w:rFonts w:ascii="Arial" w:hAnsi="Arial" w:cs="Arial"/>
          <w:b/>
        </w:rPr>
        <w:t>t</w:t>
      </w:r>
      <w:r w:rsidR="00CF5772" w:rsidRPr="00E2109E">
        <w:rPr>
          <w:rFonts w:ascii="Arial" w:hAnsi="Arial" w:cs="Arial"/>
          <w:b/>
        </w:rPr>
        <w:t>,</w:t>
      </w:r>
    </w:p>
    <w:p w:rsidR="00FC08B5" w:rsidRPr="00E2109E" w:rsidRDefault="00FC08B5" w:rsidP="002D4F02">
      <w:pPr>
        <w:pStyle w:val="Objective"/>
        <w:spacing w:before="100" w:beforeAutospacing="1" w:after="0" w:line="240" w:lineRule="auto"/>
        <w:rPr>
          <w:rFonts w:ascii="Arial" w:hAnsi="Arial" w:cs="Arial"/>
          <w:b/>
        </w:rPr>
      </w:pPr>
      <w:r w:rsidRPr="00E2109E">
        <w:rPr>
          <w:rFonts w:ascii="Arial" w:hAnsi="Arial" w:cs="Arial"/>
          <w:b/>
        </w:rPr>
        <w:t>Phone: 0</w:t>
      </w:r>
      <w:r w:rsidR="003722AE" w:rsidRPr="00E2109E">
        <w:rPr>
          <w:rFonts w:ascii="Arial" w:hAnsi="Arial" w:cs="Arial"/>
          <w:b/>
        </w:rPr>
        <w:t>9</w:t>
      </w:r>
      <w:r w:rsidR="0071030E" w:rsidRPr="00E2109E">
        <w:rPr>
          <w:rFonts w:ascii="Arial" w:hAnsi="Arial" w:cs="Arial"/>
          <w:b/>
        </w:rPr>
        <w:t>499916442</w:t>
      </w:r>
      <w:r w:rsidRPr="00E2109E">
        <w:rPr>
          <w:rFonts w:ascii="Arial" w:hAnsi="Arial" w:cs="Arial"/>
          <w:b/>
        </w:rPr>
        <w:t xml:space="preserve">                                                                        </w:t>
      </w:r>
      <w:r w:rsidRPr="00E2109E">
        <w:rPr>
          <w:rFonts w:ascii="Arial" w:hAnsi="Arial" w:cs="Arial"/>
          <w:b/>
        </w:rPr>
        <w:tab/>
      </w:r>
      <w:r w:rsidRPr="00E2109E">
        <w:rPr>
          <w:rFonts w:ascii="Arial" w:hAnsi="Arial" w:cs="Arial"/>
          <w:b/>
        </w:rPr>
        <w:tab/>
      </w:r>
      <w:proofErr w:type="spellStart"/>
      <w:r w:rsidR="00B047EE">
        <w:rPr>
          <w:rFonts w:ascii="Arial" w:hAnsi="Arial" w:cs="Arial"/>
          <w:b/>
        </w:rPr>
        <w:t>keela</w:t>
      </w:r>
      <w:proofErr w:type="spellEnd"/>
      <w:r w:rsidR="00B047EE">
        <w:rPr>
          <w:rFonts w:ascii="Arial" w:hAnsi="Arial" w:cs="Arial"/>
          <w:b/>
        </w:rPr>
        <w:t xml:space="preserve"> </w:t>
      </w:r>
      <w:proofErr w:type="spellStart"/>
      <w:r w:rsidR="00B047EE">
        <w:rPr>
          <w:rFonts w:ascii="Arial" w:hAnsi="Arial" w:cs="Arial"/>
          <w:b/>
        </w:rPr>
        <w:t>kannapur</w:t>
      </w:r>
      <w:proofErr w:type="spellEnd"/>
      <w:r w:rsidR="00B047EE">
        <w:rPr>
          <w:rFonts w:ascii="Arial" w:hAnsi="Arial" w:cs="Arial"/>
          <w:b/>
        </w:rPr>
        <w:t xml:space="preserve">, </w:t>
      </w:r>
      <w:r w:rsidR="006A40FE" w:rsidRPr="00E2109E">
        <w:rPr>
          <w:rFonts w:ascii="Arial" w:hAnsi="Arial" w:cs="Arial"/>
          <w:b/>
        </w:rPr>
        <w:t xml:space="preserve"> </w:t>
      </w:r>
      <w:proofErr w:type="spellStart"/>
      <w:r w:rsidR="00DC29A4">
        <w:rPr>
          <w:rFonts w:ascii="Arial" w:hAnsi="Arial" w:cs="Arial"/>
          <w:b/>
        </w:rPr>
        <w:t>thirukuvalai</w:t>
      </w:r>
      <w:proofErr w:type="spellEnd"/>
      <w:r w:rsidR="00DC29A4">
        <w:rPr>
          <w:rFonts w:ascii="Arial" w:hAnsi="Arial" w:cs="Arial"/>
          <w:b/>
        </w:rPr>
        <w:t xml:space="preserve"> </w:t>
      </w:r>
      <w:proofErr w:type="spellStart"/>
      <w:r w:rsidR="00DC29A4">
        <w:rPr>
          <w:rFonts w:ascii="Arial" w:hAnsi="Arial" w:cs="Arial"/>
          <w:b/>
        </w:rPr>
        <w:t>tk</w:t>
      </w:r>
      <w:proofErr w:type="spellEnd"/>
    </w:p>
    <w:p w:rsidR="002A2F08" w:rsidRPr="008236C4" w:rsidRDefault="00FC08B5" w:rsidP="009A43E5">
      <w:pPr>
        <w:pStyle w:val="BodyText"/>
        <w:spacing w:before="100" w:beforeAutospacing="1"/>
        <w:ind w:left="720" w:hanging="720"/>
        <w:rPr>
          <w:sz w:val="20"/>
        </w:rPr>
      </w:pP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Pr="00E2109E">
        <w:rPr>
          <w:rFonts w:ascii="Arial" w:hAnsi="Arial" w:cs="Arial"/>
          <w:b/>
          <w:sz w:val="20"/>
        </w:rPr>
        <w:tab/>
      </w:r>
      <w:r w:rsidR="00DC29A4">
        <w:rPr>
          <w:rFonts w:ascii="Arial" w:hAnsi="Arial" w:cs="Arial"/>
          <w:b/>
          <w:sz w:val="20"/>
        </w:rPr>
        <w:t>Valivalam</w:t>
      </w:r>
      <w:r w:rsidRPr="00E2109E">
        <w:rPr>
          <w:rFonts w:ascii="Arial" w:hAnsi="Arial" w:cs="Arial"/>
          <w:b/>
          <w:sz w:val="20"/>
        </w:rPr>
        <w:t>-6</w:t>
      </w:r>
      <w:r w:rsidR="00DC29A4">
        <w:rPr>
          <w:rFonts w:ascii="Arial" w:hAnsi="Arial" w:cs="Arial"/>
          <w:b/>
          <w:sz w:val="20"/>
        </w:rPr>
        <w:t>10207</w:t>
      </w:r>
      <w:r w:rsidRPr="008236C4">
        <w:rPr>
          <w:rFonts w:ascii="Arial" w:hAnsi="Arial"/>
          <w:b/>
          <w:sz w:val="20"/>
        </w:rPr>
        <w:tab/>
      </w:r>
      <w:r w:rsidR="005C1E73" w:rsidRPr="008236C4">
        <w:rPr>
          <w:b/>
          <w:sz w:val="20"/>
        </w:rPr>
        <w:t xml:space="preserve"> </w:t>
      </w:r>
    </w:p>
    <w:p w:rsidR="006A40FE" w:rsidRDefault="005A275E">
      <w:r>
        <w:t xml:space="preserve">                                     </w:t>
      </w:r>
    </w:p>
    <w:p w:rsidR="005A275E" w:rsidRDefault="005A275E">
      <w:pPr>
        <w:rPr>
          <w:b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  </w:t>
      </w:r>
    </w:p>
    <w:p w:rsidR="005A275E" w:rsidRDefault="005A275E">
      <w:pPr>
        <w:pStyle w:val="SectionTitle"/>
      </w:pPr>
      <w:r>
        <w:t>Professional Objective</w:t>
      </w:r>
    </w:p>
    <w:p w:rsidR="005A275E" w:rsidRDefault="005A275E">
      <w:pPr>
        <w:rPr>
          <w:rFonts w:ascii="Verdana" w:hAnsi="Verdana"/>
          <w:sz w:val="18"/>
        </w:rPr>
      </w:pPr>
    </w:p>
    <w:p w:rsidR="00FB7A47" w:rsidRDefault="00FB7A47">
      <w:pPr>
        <w:rPr>
          <w:rFonts w:ascii="Verdana" w:hAnsi="Verdana"/>
          <w:sz w:val="18"/>
        </w:rPr>
      </w:pPr>
    </w:p>
    <w:p w:rsidR="00E2109E" w:rsidRPr="00C01C32" w:rsidRDefault="009C30D7" w:rsidP="009C30D7">
      <w:pPr>
        <w:spacing w:line="360" w:lineRule="auto"/>
        <w:contextualSpacing/>
        <w:rPr>
          <w:rFonts w:ascii="Calibri" w:hAnsi="Calibri" w:cs="Calibri"/>
          <w:szCs w:val="24"/>
        </w:rPr>
      </w:pPr>
      <w:r>
        <w:rPr>
          <w:rFonts w:ascii="Verdana" w:hAnsi="Verdana" w:cs="Arial"/>
          <w:sz w:val="22"/>
          <w:szCs w:val="22"/>
        </w:rPr>
        <w:tab/>
      </w:r>
      <w:r w:rsidR="00E2109E" w:rsidRPr="00C01C32">
        <w:rPr>
          <w:rFonts w:ascii="Calibri" w:hAnsi="Calibri" w:cs="Calibri"/>
          <w:szCs w:val="24"/>
        </w:rPr>
        <w:t xml:space="preserve">To build my carrier in a progressive organization in a leading position, that will provide me exciting opportunities to utilize my accounting skills and experience in such a way to add more value to the organization and to learn more about Legal </w:t>
      </w:r>
      <w:r w:rsidR="00FA3E02" w:rsidRPr="00C01C32">
        <w:rPr>
          <w:rFonts w:ascii="Calibri" w:hAnsi="Calibri" w:cs="Calibri"/>
          <w:szCs w:val="24"/>
        </w:rPr>
        <w:t>Compliance (</w:t>
      </w:r>
      <w:r w:rsidR="00E2109E" w:rsidRPr="00C01C32">
        <w:rPr>
          <w:rFonts w:ascii="Calibri" w:hAnsi="Calibri" w:cs="Calibri"/>
          <w:szCs w:val="24"/>
        </w:rPr>
        <w:t xml:space="preserve">Anti Money Laundering). </w:t>
      </w:r>
    </w:p>
    <w:p w:rsidR="00E2109E" w:rsidRPr="00C01C32" w:rsidRDefault="00E2109E" w:rsidP="00E2109E">
      <w:pPr>
        <w:spacing w:line="360" w:lineRule="auto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ab/>
        <w:t>To obtain suitable fulltime position in an Industry/Service Organization to further my career prospects by contributing towards growth and development of the organization.</w:t>
      </w:r>
    </w:p>
    <w:p w:rsidR="005A275E" w:rsidRDefault="005A275E">
      <w:pPr>
        <w:pStyle w:val="JobTitle"/>
      </w:pPr>
      <w:r w:rsidRPr="00C01C32">
        <w:rPr>
          <w:rFonts w:ascii="Calibri" w:hAnsi="Calibri" w:cs="Calibri"/>
          <w:sz w:val="24"/>
          <w:szCs w:val="24"/>
        </w:rPr>
        <w:t xml:space="preserve">               </w:t>
      </w:r>
      <w:r w:rsidRPr="00C01C32">
        <w:rPr>
          <w:rFonts w:ascii="Calibri" w:hAnsi="Calibri" w:cs="Calibri"/>
          <w:sz w:val="24"/>
          <w:szCs w:val="24"/>
        </w:rPr>
        <w:tab/>
      </w:r>
      <w:r>
        <w:t xml:space="preserve">  </w:t>
      </w:r>
      <w:r>
        <w:tab/>
      </w:r>
      <w:r>
        <w:tab/>
      </w:r>
      <w:r>
        <w:tab/>
        <w:t xml:space="preserve">                            </w:t>
      </w:r>
      <w:r>
        <w:tab/>
        <w:t xml:space="preserve">               </w:t>
      </w:r>
    </w:p>
    <w:p w:rsidR="0006091F" w:rsidRDefault="0006091F" w:rsidP="0006091F">
      <w:pPr>
        <w:pBdr>
          <w:bottom w:val="double" w:sz="4" w:space="1" w:color="auto"/>
        </w:pBdr>
        <w:shd w:val="clear" w:color="auto" w:fill="E0E0E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Working </w:t>
      </w:r>
      <w:r w:rsidR="00462C8F">
        <w:rPr>
          <w:rFonts w:ascii="Verdana" w:hAnsi="Verdana"/>
          <w:b/>
          <w:sz w:val="18"/>
        </w:rPr>
        <w:t>Experience</w:t>
      </w:r>
    </w:p>
    <w:p w:rsidR="005A275E" w:rsidRDefault="005A275E">
      <w:pPr>
        <w:rPr>
          <w:rFonts w:ascii="Verdana" w:hAnsi="Verdana"/>
          <w:sz w:val="18"/>
        </w:rPr>
      </w:pPr>
    </w:p>
    <w:p w:rsidR="00462C8F" w:rsidRDefault="0006091F">
      <w:pPr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b/>
          <w:bCs/>
          <w:szCs w:val="24"/>
        </w:rPr>
        <w:t>Current Employer:</w:t>
      </w:r>
      <w:r w:rsidRPr="00C01C32">
        <w:rPr>
          <w:rFonts w:ascii="Calibri" w:hAnsi="Calibri" w:cs="Calibri"/>
          <w:szCs w:val="24"/>
        </w:rPr>
        <w:t xml:space="preserve"> </w:t>
      </w:r>
    </w:p>
    <w:p w:rsidR="00FA3E02" w:rsidRPr="00763BDC" w:rsidRDefault="00FA3E02" w:rsidP="00763BDC">
      <w:pPr>
        <w:numPr>
          <w:ilvl w:val="0"/>
          <w:numId w:val="15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Teleperformance Global Service Pvt Ltd</w:t>
      </w:r>
      <w:r w:rsidR="0006091F" w:rsidRPr="00C01C32">
        <w:rPr>
          <w:rFonts w:ascii="Calibri" w:hAnsi="Calibri" w:cs="Calibri"/>
          <w:szCs w:val="24"/>
        </w:rPr>
        <w:t xml:space="preserve"> (</w:t>
      </w:r>
      <w:r w:rsidR="00406E00">
        <w:rPr>
          <w:rFonts w:ascii="Calibri" w:hAnsi="Calibri" w:cs="Calibri"/>
          <w:bCs/>
          <w:szCs w:val="24"/>
        </w:rPr>
        <w:t>Jan</w:t>
      </w:r>
      <w:r w:rsidR="0006091F" w:rsidRPr="00FA3E02">
        <w:rPr>
          <w:rFonts w:ascii="Calibri" w:hAnsi="Calibri" w:cs="Calibri"/>
          <w:bCs/>
          <w:szCs w:val="24"/>
        </w:rPr>
        <w:t xml:space="preserve"> 20</w:t>
      </w:r>
      <w:r w:rsidR="00406E00">
        <w:rPr>
          <w:rFonts w:ascii="Calibri" w:hAnsi="Calibri" w:cs="Calibri"/>
          <w:bCs/>
          <w:szCs w:val="24"/>
        </w:rPr>
        <w:t>18</w:t>
      </w:r>
      <w:r w:rsidR="0006091F" w:rsidRPr="00FA3E02">
        <w:rPr>
          <w:rFonts w:ascii="Calibri" w:hAnsi="Calibri" w:cs="Calibri"/>
          <w:bCs/>
          <w:szCs w:val="24"/>
        </w:rPr>
        <w:t xml:space="preserve"> to </w:t>
      </w:r>
      <w:r w:rsidRPr="00FA3E02">
        <w:rPr>
          <w:rFonts w:ascii="Calibri" w:hAnsi="Calibri" w:cs="Calibri"/>
          <w:bCs/>
          <w:szCs w:val="24"/>
        </w:rPr>
        <w:t>till</w:t>
      </w:r>
      <w:r w:rsidR="0006091F" w:rsidRPr="00FA3E02">
        <w:rPr>
          <w:rFonts w:ascii="Calibri" w:hAnsi="Calibri" w:cs="Calibri"/>
          <w:bCs/>
          <w:szCs w:val="24"/>
        </w:rPr>
        <w:t xml:space="preserve"> date</w:t>
      </w:r>
      <w:r w:rsidR="0006091F" w:rsidRPr="00C01C32">
        <w:rPr>
          <w:rFonts w:ascii="Calibri" w:hAnsi="Calibri" w:cs="Calibri"/>
          <w:szCs w:val="24"/>
        </w:rPr>
        <w:t>)</w:t>
      </w:r>
    </w:p>
    <w:p w:rsidR="00234ABC" w:rsidRDefault="00234ABC">
      <w:pPr>
        <w:rPr>
          <w:rFonts w:ascii="Verdana" w:hAnsi="Verdana"/>
          <w:sz w:val="18"/>
        </w:rPr>
      </w:pPr>
    </w:p>
    <w:p w:rsidR="00E2109E" w:rsidRDefault="00F966E1" w:rsidP="00E2109E">
      <w:pPr>
        <w:pBdr>
          <w:bottom w:val="double" w:sz="4" w:space="1" w:color="auto"/>
        </w:pBdr>
        <w:shd w:val="clear" w:color="auto" w:fill="E0E0E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Designation:</w:t>
      </w:r>
      <w:r w:rsidR="0006091F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Analyst</w:t>
      </w:r>
    </w:p>
    <w:p w:rsidR="00E2109E" w:rsidRDefault="00E2109E" w:rsidP="00112F85">
      <w:pPr>
        <w:spacing w:line="360" w:lineRule="auto"/>
        <w:rPr>
          <w:rFonts w:ascii="Verdana" w:hAnsi="Verdana"/>
          <w:sz w:val="18"/>
        </w:rPr>
      </w:pPr>
    </w:p>
    <w:p w:rsidR="009F2F7F" w:rsidRPr="00C01C32" w:rsidRDefault="00E2109E" w:rsidP="009F2F7F">
      <w:pPr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Screening of all</w:t>
      </w:r>
      <w:r w:rsidR="007C608B" w:rsidRPr="00C01C32">
        <w:rPr>
          <w:rFonts w:ascii="Calibri" w:hAnsi="Calibri" w:cs="Calibri"/>
          <w:szCs w:val="24"/>
        </w:rPr>
        <w:t xml:space="preserve"> the payments hitting the lists </w:t>
      </w:r>
      <w:r w:rsidR="000F6C2A">
        <w:rPr>
          <w:rFonts w:ascii="Calibri" w:hAnsi="Calibri" w:cs="Calibri"/>
          <w:szCs w:val="24"/>
        </w:rPr>
        <w:t xml:space="preserve">of regulators </w:t>
      </w:r>
      <w:r w:rsidR="007C608B" w:rsidRPr="00C01C32">
        <w:rPr>
          <w:rFonts w:ascii="Calibri" w:hAnsi="Calibri" w:cs="Calibri"/>
          <w:szCs w:val="24"/>
        </w:rPr>
        <w:t>OFAC,</w:t>
      </w:r>
      <w:r w:rsidR="001869C1" w:rsidRPr="00C01C32">
        <w:rPr>
          <w:rFonts w:ascii="Calibri" w:hAnsi="Calibri" w:cs="Calibri"/>
          <w:szCs w:val="24"/>
        </w:rPr>
        <w:t xml:space="preserve"> </w:t>
      </w:r>
      <w:r w:rsidR="007C608B" w:rsidRPr="00C01C32">
        <w:rPr>
          <w:rFonts w:ascii="Calibri" w:hAnsi="Calibri" w:cs="Calibri"/>
          <w:szCs w:val="24"/>
        </w:rPr>
        <w:t>UKHMT,</w:t>
      </w:r>
      <w:r w:rsidR="001869C1" w:rsidRPr="00C01C32">
        <w:rPr>
          <w:rFonts w:ascii="Calibri" w:hAnsi="Calibri" w:cs="Calibri"/>
          <w:szCs w:val="24"/>
        </w:rPr>
        <w:t xml:space="preserve"> </w:t>
      </w:r>
      <w:r w:rsidR="007C608B" w:rsidRPr="00C01C32">
        <w:rPr>
          <w:rFonts w:ascii="Calibri" w:hAnsi="Calibri" w:cs="Calibri"/>
          <w:szCs w:val="24"/>
        </w:rPr>
        <w:t>EU,</w:t>
      </w:r>
      <w:r w:rsidR="001869C1" w:rsidRPr="00C01C32">
        <w:rPr>
          <w:rFonts w:ascii="Calibri" w:hAnsi="Calibri" w:cs="Calibri"/>
          <w:szCs w:val="24"/>
        </w:rPr>
        <w:t xml:space="preserve"> </w:t>
      </w:r>
      <w:r w:rsidR="00FA3E02" w:rsidRPr="00C01C32">
        <w:rPr>
          <w:rFonts w:ascii="Calibri" w:hAnsi="Calibri" w:cs="Calibri"/>
          <w:szCs w:val="24"/>
        </w:rPr>
        <w:t>UN Identifying</w:t>
      </w:r>
      <w:r w:rsidR="009F2F7F" w:rsidRPr="00C01C32">
        <w:rPr>
          <w:rFonts w:ascii="Calibri" w:hAnsi="Calibri" w:cs="Calibri"/>
          <w:szCs w:val="24"/>
        </w:rPr>
        <w:t xml:space="preserve"> the risk to avoid the Money Laundering, Terrorist Financing, fraudulent activities and other Anti-social Activities by adhering to Sanctions Policies and regulatory requirements to prevent illegal financial dealings.</w:t>
      </w:r>
    </w:p>
    <w:p w:rsidR="00E25D63" w:rsidRDefault="00E25D63" w:rsidP="00127978">
      <w:pPr>
        <w:pStyle w:val="ListParagraph"/>
        <w:rPr>
          <w:rFonts w:ascii="Verdana" w:hAnsi="Verdana"/>
          <w:sz w:val="20"/>
        </w:rPr>
      </w:pPr>
    </w:p>
    <w:p w:rsidR="00127978" w:rsidRDefault="00127978" w:rsidP="00127978">
      <w:pPr>
        <w:rPr>
          <w:rFonts w:ascii="Verdana" w:hAnsi="Verdana"/>
          <w:b/>
          <w:sz w:val="20"/>
        </w:rPr>
      </w:pPr>
    </w:p>
    <w:p w:rsidR="00E2109E" w:rsidRDefault="00E2109E" w:rsidP="00E2109E">
      <w:pPr>
        <w:pBdr>
          <w:bottom w:val="double" w:sz="4" w:space="1" w:color="auto"/>
        </w:pBdr>
        <w:shd w:val="clear" w:color="auto" w:fill="E0E0E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Responsibility</w:t>
      </w:r>
    </w:p>
    <w:p w:rsidR="00E2109E" w:rsidRDefault="00E2109E" w:rsidP="00127978">
      <w:pPr>
        <w:rPr>
          <w:rFonts w:ascii="Verdana" w:hAnsi="Verdana"/>
          <w:b/>
          <w:sz w:val="20"/>
        </w:rPr>
      </w:pPr>
    </w:p>
    <w:p w:rsidR="00127978" w:rsidRPr="00C01C32" w:rsidRDefault="00127978" w:rsidP="00127978">
      <w:pPr>
        <w:rPr>
          <w:rFonts w:ascii="Calibri" w:hAnsi="Calibri" w:cs="Calibri"/>
          <w:b/>
          <w:szCs w:val="24"/>
        </w:rPr>
      </w:pPr>
    </w:p>
    <w:p w:rsidR="00E2109E" w:rsidRPr="00C01C32" w:rsidRDefault="00E2109E" w:rsidP="009F2F7F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Handling online tracking of Payments to avoid transactions discrepancy.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Analyzing the transactions and related queries are sent to the country Relationship Managers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Training new team members.</w:t>
      </w:r>
    </w:p>
    <w:p w:rsidR="009F2F7F" w:rsidRPr="00C01C32" w:rsidRDefault="00FA3E02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Daily productivity and attendance updates</w:t>
      </w:r>
      <w:r w:rsidR="009F2F7F" w:rsidRPr="00C01C32">
        <w:rPr>
          <w:rFonts w:ascii="Calibri" w:hAnsi="Calibri" w:cs="Calibri"/>
          <w:szCs w:val="24"/>
        </w:rPr>
        <w:t>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Enforcing all company approved policies and procedures.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Monitoring the performance of junior staff.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Implementing new initiatives and making sure all staff understand them.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Managing and monitoring staff attendance.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Giving prompt and accurate information on individual staff member performance.</w:t>
      </w:r>
    </w:p>
    <w:p w:rsidR="009F2F7F" w:rsidRPr="00C01C32" w:rsidRDefault="009F2F7F" w:rsidP="009F2F7F">
      <w:pPr>
        <w:pStyle w:val="ListParagraph"/>
        <w:numPr>
          <w:ilvl w:val="0"/>
          <w:numId w:val="3"/>
        </w:numPr>
        <w:suppressAutoHyphens w:val="0"/>
        <w:jc w:val="both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Ensuring a clean, safe and friendly working environment.</w:t>
      </w:r>
    </w:p>
    <w:p w:rsidR="009F2F7F" w:rsidRPr="009F2F7F" w:rsidRDefault="009F2F7F" w:rsidP="009F2F7F">
      <w:pPr>
        <w:jc w:val="both"/>
        <w:rPr>
          <w:rFonts w:ascii="Verdana" w:hAnsi="Verdana" w:cs="Calibri"/>
          <w:bCs/>
          <w:color w:val="000000"/>
          <w:sz w:val="22"/>
          <w:szCs w:val="22"/>
          <w:lang w:val="en-GB"/>
        </w:rPr>
      </w:pPr>
    </w:p>
    <w:p w:rsidR="00F06278" w:rsidRDefault="00F06278" w:rsidP="00F06278">
      <w:pPr>
        <w:pBdr>
          <w:bottom w:val="double" w:sz="4" w:space="1" w:color="auto"/>
        </w:pBdr>
        <w:shd w:val="clear" w:color="auto" w:fill="E0E0E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Education Qualification</w:t>
      </w:r>
    </w:p>
    <w:p w:rsidR="00F06278" w:rsidRDefault="00F06278" w:rsidP="00F06278">
      <w:pPr>
        <w:rPr>
          <w:rFonts w:ascii="Verdana" w:hAnsi="Verdana"/>
          <w:b/>
          <w:sz w:val="20"/>
        </w:rPr>
      </w:pPr>
    </w:p>
    <w:tbl>
      <w:tblPr>
        <w:tblpPr w:leftFromText="180" w:rightFromText="180" w:vertAnchor="text" w:horzAnchor="margin" w:tblpY="140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5041"/>
        <w:gridCol w:w="2228"/>
      </w:tblGrid>
      <w:tr w:rsidR="009F2F7F" w:rsidRPr="003E3519" w:rsidTr="008751C3">
        <w:trPr>
          <w:trHeight w:val="705"/>
        </w:trPr>
        <w:tc>
          <w:tcPr>
            <w:tcW w:w="1330" w:type="pct"/>
          </w:tcPr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</w:p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  <w:r w:rsidRPr="003E3519">
              <w:rPr>
                <w:rFonts w:ascii="Calibri" w:hAnsi="Calibri" w:cs="Calibri"/>
                <w:b/>
              </w:rPr>
              <w:t>QUALIFICATION</w:t>
            </w:r>
          </w:p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45" w:type="pct"/>
          </w:tcPr>
          <w:p w:rsidR="009F2F7F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</w:p>
          <w:p w:rsidR="009F2F7F" w:rsidRPr="003E3519" w:rsidRDefault="009F2F7F" w:rsidP="008751C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     </w:t>
            </w:r>
            <w:r w:rsidRPr="003E3519">
              <w:rPr>
                <w:rFonts w:ascii="Calibri" w:hAnsi="Calibri" w:cs="Calibri"/>
                <w:b/>
              </w:rPr>
              <w:t>INSTITUTION</w:t>
            </w:r>
          </w:p>
        </w:tc>
        <w:tc>
          <w:tcPr>
            <w:tcW w:w="1125" w:type="pct"/>
          </w:tcPr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</w:p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  <w:r w:rsidRPr="003E3519">
              <w:rPr>
                <w:rFonts w:ascii="Calibri" w:hAnsi="Calibri" w:cs="Calibri"/>
                <w:b/>
              </w:rPr>
              <w:t>UNIVERSITY/</w:t>
            </w:r>
          </w:p>
          <w:p w:rsidR="009F2F7F" w:rsidRPr="003E3519" w:rsidRDefault="009F2F7F" w:rsidP="008751C3">
            <w:pPr>
              <w:jc w:val="center"/>
              <w:rPr>
                <w:rFonts w:ascii="Calibri" w:hAnsi="Calibri" w:cs="Calibri"/>
                <w:b/>
              </w:rPr>
            </w:pPr>
            <w:r w:rsidRPr="003E3519">
              <w:rPr>
                <w:rFonts w:ascii="Calibri" w:hAnsi="Calibri" w:cs="Calibri"/>
                <w:b/>
              </w:rPr>
              <w:t>BOARD</w:t>
            </w:r>
          </w:p>
        </w:tc>
      </w:tr>
      <w:tr w:rsidR="009F2F7F" w:rsidRPr="00C01C32" w:rsidTr="00DF3226">
        <w:trPr>
          <w:cantSplit/>
          <w:trHeight w:hRule="exact" w:val="580"/>
        </w:trPr>
        <w:tc>
          <w:tcPr>
            <w:tcW w:w="1330" w:type="pct"/>
            <w:vAlign w:val="center"/>
          </w:tcPr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</w:p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  <w:r w:rsidRPr="00C01C32">
              <w:rPr>
                <w:rFonts w:ascii="Calibri" w:hAnsi="Calibri" w:cs="Calibri"/>
                <w:bCs/>
              </w:rPr>
              <w:t>M.C.A</w:t>
            </w:r>
          </w:p>
        </w:tc>
        <w:tc>
          <w:tcPr>
            <w:tcW w:w="2545" w:type="pct"/>
            <w:vAlign w:val="center"/>
          </w:tcPr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</w:p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  <w:r w:rsidRPr="00C01C32">
              <w:rPr>
                <w:rFonts w:ascii="Calibri" w:hAnsi="Calibri" w:cs="Calibri"/>
                <w:bCs/>
              </w:rPr>
              <w:t xml:space="preserve">SASTRA </w:t>
            </w:r>
            <w:r w:rsidR="0030352A" w:rsidRPr="00C01C32">
              <w:rPr>
                <w:rFonts w:ascii="Calibri" w:hAnsi="Calibri" w:cs="Calibri"/>
                <w:bCs/>
              </w:rPr>
              <w:t>University</w:t>
            </w:r>
            <w:r w:rsidR="00FA3E02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="00FA3E02">
              <w:rPr>
                <w:rFonts w:ascii="Calibri" w:hAnsi="Calibri" w:cs="Calibri"/>
                <w:bCs/>
              </w:rPr>
              <w:t>Tanjavur</w:t>
            </w:r>
            <w:proofErr w:type="spellEnd"/>
          </w:p>
          <w:p w:rsidR="009F2F7F" w:rsidRPr="00C01C32" w:rsidRDefault="009F2F7F" w:rsidP="00DF3226">
            <w:pPr>
              <w:pStyle w:val="Heading2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</w:p>
        </w:tc>
        <w:tc>
          <w:tcPr>
            <w:tcW w:w="1125" w:type="pct"/>
          </w:tcPr>
          <w:p w:rsidR="009F2F7F" w:rsidRPr="00C01C32" w:rsidRDefault="009F2F7F" w:rsidP="0030352A">
            <w:pPr>
              <w:jc w:val="center"/>
              <w:rPr>
                <w:rFonts w:ascii="Calibri" w:hAnsi="Calibri" w:cs="Calibri"/>
                <w:bCs/>
              </w:rPr>
            </w:pPr>
            <w:r w:rsidRPr="00C01C32">
              <w:rPr>
                <w:rFonts w:ascii="Calibri" w:hAnsi="Calibri" w:cs="Calibri"/>
                <w:bCs/>
              </w:rPr>
              <w:t xml:space="preserve">SASTRA </w:t>
            </w:r>
            <w:r w:rsidR="0030352A" w:rsidRPr="00C01C32">
              <w:rPr>
                <w:rFonts w:ascii="Calibri" w:hAnsi="Calibri" w:cs="Calibri"/>
                <w:bCs/>
              </w:rPr>
              <w:t>University</w:t>
            </w:r>
          </w:p>
        </w:tc>
      </w:tr>
      <w:tr w:rsidR="009F2F7F" w:rsidRPr="00C01C32" w:rsidTr="00DF3226">
        <w:trPr>
          <w:cantSplit/>
          <w:trHeight w:hRule="exact" w:val="660"/>
        </w:trPr>
        <w:tc>
          <w:tcPr>
            <w:tcW w:w="1330" w:type="pct"/>
          </w:tcPr>
          <w:p w:rsidR="009F2F7F" w:rsidRPr="00C01C32" w:rsidRDefault="009F2F7F" w:rsidP="0030352A">
            <w:pPr>
              <w:jc w:val="center"/>
              <w:rPr>
                <w:rFonts w:ascii="Calibri" w:hAnsi="Calibri" w:cs="Calibri"/>
                <w:bCs/>
              </w:rPr>
            </w:pPr>
          </w:p>
          <w:p w:rsidR="009F2F7F" w:rsidRPr="00C01C32" w:rsidRDefault="00DF3226" w:rsidP="0030352A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B.SC </w:t>
            </w:r>
            <w:r w:rsidR="009F2F7F" w:rsidRPr="00C01C32">
              <w:rPr>
                <w:rFonts w:ascii="Calibri" w:hAnsi="Calibri" w:cs="Calibri"/>
                <w:bCs/>
              </w:rPr>
              <w:t>CS</w:t>
            </w:r>
          </w:p>
          <w:p w:rsidR="009F2F7F" w:rsidRPr="00C01C32" w:rsidRDefault="009F2F7F" w:rsidP="0030352A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545" w:type="pct"/>
            <w:vAlign w:val="bottom"/>
          </w:tcPr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C01C32">
              <w:rPr>
                <w:rFonts w:ascii="Calibri" w:hAnsi="Calibri" w:cs="Calibri"/>
                <w:bCs/>
              </w:rPr>
              <w:t>A.V.V.M.Sri</w:t>
            </w:r>
            <w:proofErr w:type="spellEnd"/>
            <w:r w:rsidRPr="00C01C32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C01C32">
              <w:rPr>
                <w:rFonts w:ascii="Calibri" w:hAnsi="Calibri" w:cs="Calibri"/>
                <w:bCs/>
              </w:rPr>
              <w:t>Pushpam</w:t>
            </w:r>
            <w:proofErr w:type="spellEnd"/>
            <w:r w:rsidRPr="00C01C32">
              <w:rPr>
                <w:rFonts w:ascii="Calibri" w:hAnsi="Calibri" w:cs="Calibri"/>
                <w:bCs/>
              </w:rPr>
              <w:t xml:space="preserve"> College</w:t>
            </w:r>
            <w:r w:rsidR="00FA3E02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="00FA3E02">
              <w:rPr>
                <w:rFonts w:ascii="Calibri" w:hAnsi="Calibri" w:cs="Calibri"/>
                <w:bCs/>
              </w:rPr>
              <w:t>Tanjavur</w:t>
            </w:r>
            <w:proofErr w:type="spellEnd"/>
          </w:p>
          <w:p w:rsidR="009F2F7F" w:rsidRPr="00C01C32" w:rsidRDefault="009F2F7F" w:rsidP="00DF3226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125" w:type="pct"/>
          </w:tcPr>
          <w:p w:rsidR="009F2F7F" w:rsidRPr="00C01C32" w:rsidRDefault="009F2F7F" w:rsidP="0030352A">
            <w:pPr>
              <w:jc w:val="center"/>
              <w:rPr>
                <w:rFonts w:ascii="Calibri" w:hAnsi="Calibri" w:cs="Calibri"/>
                <w:bCs/>
              </w:rPr>
            </w:pPr>
            <w:r w:rsidRPr="00C01C32">
              <w:rPr>
                <w:rFonts w:ascii="Calibri" w:hAnsi="Calibri" w:cs="Calibri"/>
                <w:bCs/>
              </w:rPr>
              <w:t>Bharathidasan</w:t>
            </w:r>
            <w:r w:rsidR="0030352A" w:rsidRPr="00C01C32">
              <w:rPr>
                <w:rFonts w:ascii="Calibri" w:hAnsi="Calibri" w:cs="Calibri"/>
                <w:bCs/>
              </w:rPr>
              <w:t xml:space="preserve"> University</w:t>
            </w:r>
          </w:p>
        </w:tc>
      </w:tr>
    </w:tbl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F06278" w:rsidRPr="00C01C32" w:rsidRDefault="00F06278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9F2F7F" w:rsidRPr="003E3519" w:rsidRDefault="009F2F7F" w:rsidP="00F06278">
      <w:pPr>
        <w:pStyle w:val="BodyText"/>
        <w:suppressAutoHyphens w:val="0"/>
        <w:spacing w:after="0" w:line="360" w:lineRule="auto"/>
        <w:ind w:left="540" w:right="245"/>
        <w:rPr>
          <w:rStyle w:val="Emphasis"/>
          <w:rFonts w:ascii="Calibri" w:hAnsi="Calibri" w:cs="Calibri"/>
          <w:i w:val="0"/>
          <w:color w:val="000000"/>
          <w:sz w:val="20"/>
        </w:rPr>
      </w:pPr>
    </w:p>
    <w:p w:rsidR="00462C8F" w:rsidRDefault="009F2F7F" w:rsidP="009F2F7F">
      <w:pPr>
        <w:rPr>
          <w:rFonts w:ascii="Calibri" w:hAnsi="Calibri" w:cs="Calibri"/>
        </w:rPr>
      </w:pPr>
      <w:r w:rsidRPr="003E3519">
        <w:rPr>
          <w:rFonts w:ascii="Calibri" w:hAnsi="Calibri" w:cs="Calibri"/>
          <w:b/>
          <w:u w:val="single"/>
        </w:rPr>
        <w:t>Computer Knowledge</w:t>
      </w:r>
      <w:r w:rsidR="00462C8F">
        <w:rPr>
          <w:rFonts w:ascii="Calibri" w:hAnsi="Calibri" w:cs="Calibri"/>
          <w:b/>
          <w:u w:val="single"/>
        </w:rPr>
        <w:t>:</w:t>
      </w:r>
      <w:r w:rsidRPr="003E3519">
        <w:rPr>
          <w:rFonts w:ascii="Calibri" w:hAnsi="Calibri" w:cs="Calibri"/>
        </w:rPr>
        <w:tab/>
      </w:r>
    </w:p>
    <w:p w:rsidR="00462C8F" w:rsidRDefault="00462C8F" w:rsidP="009F2F7F">
      <w:pPr>
        <w:rPr>
          <w:rFonts w:ascii="Calibri" w:hAnsi="Calibri" w:cs="Calibri"/>
        </w:rPr>
      </w:pPr>
    </w:p>
    <w:p w:rsidR="009F2F7F" w:rsidRPr="003E3519" w:rsidRDefault="009F2F7F" w:rsidP="00462C8F">
      <w:pPr>
        <w:numPr>
          <w:ilvl w:val="0"/>
          <w:numId w:val="13"/>
        </w:numPr>
        <w:rPr>
          <w:rFonts w:ascii="Calibri" w:hAnsi="Calibri" w:cs="Calibri"/>
        </w:rPr>
      </w:pPr>
      <w:r w:rsidRPr="00C01C32">
        <w:rPr>
          <w:rFonts w:ascii="Calibri" w:hAnsi="Calibri" w:cs="Calibri"/>
        </w:rPr>
        <w:t>MS Office</w:t>
      </w:r>
      <w:r w:rsidR="008934E3" w:rsidRPr="00C01C32">
        <w:rPr>
          <w:rFonts w:ascii="Calibri" w:hAnsi="Calibri" w:cs="Calibri"/>
        </w:rPr>
        <w:t>, VBA Macro</w:t>
      </w:r>
    </w:p>
    <w:p w:rsidR="009F2F7F" w:rsidRPr="003E3519" w:rsidRDefault="009F2F7F" w:rsidP="009F2F7F">
      <w:pPr>
        <w:pStyle w:val="BodyText"/>
        <w:spacing w:line="360" w:lineRule="auto"/>
        <w:ind w:left="245"/>
        <w:rPr>
          <w:rFonts w:ascii="Calibri" w:hAnsi="Calibri" w:cs="Calibri"/>
          <w:b/>
          <w:color w:val="000000"/>
          <w:sz w:val="20"/>
        </w:rPr>
      </w:pPr>
    </w:p>
    <w:p w:rsidR="00462C8F" w:rsidRDefault="00462C8F" w:rsidP="009F2F7F">
      <w:pPr>
        <w:rPr>
          <w:rFonts w:ascii="Verdana" w:hAnsi="Verdana" w:cs="Calibri"/>
          <w:b/>
          <w:sz w:val="22"/>
          <w:szCs w:val="22"/>
          <w:u w:val="single"/>
        </w:rPr>
      </w:pPr>
      <w:r w:rsidRPr="00462C8F">
        <w:rPr>
          <w:rFonts w:ascii="Verdana" w:hAnsi="Verdana" w:cs="Calibri"/>
          <w:b/>
          <w:sz w:val="22"/>
          <w:szCs w:val="22"/>
          <w:u w:val="single"/>
        </w:rPr>
        <w:t>Personal Strength:</w:t>
      </w:r>
    </w:p>
    <w:p w:rsidR="00462C8F" w:rsidRPr="00462C8F" w:rsidRDefault="00462C8F" w:rsidP="009F2F7F">
      <w:pPr>
        <w:rPr>
          <w:rFonts w:ascii="Verdana" w:hAnsi="Verdana" w:cs="Calibri"/>
          <w:b/>
          <w:sz w:val="22"/>
          <w:szCs w:val="22"/>
          <w:u w:val="single"/>
        </w:rPr>
      </w:pPr>
    </w:p>
    <w:p w:rsidR="008934E3" w:rsidRDefault="00462C8F" w:rsidP="00462C8F">
      <w:pPr>
        <w:numPr>
          <w:ilvl w:val="0"/>
          <w:numId w:val="12"/>
        </w:numPr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Smart Work</w:t>
      </w:r>
    </w:p>
    <w:p w:rsidR="00462C8F" w:rsidRPr="008934E3" w:rsidRDefault="00462C8F" w:rsidP="00462C8F">
      <w:pPr>
        <w:numPr>
          <w:ilvl w:val="0"/>
          <w:numId w:val="12"/>
        </w:numPr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Flexibility</w:t>
      </w:r>
    </w:p>
    <w:p w:rsidR="00E2109E" w:rsidRDefault="00E2109E" w:rsidP="008B1DB3">
      <w:pPr>
        <w:spacing w:line="360" w:lineRule="auto"/>
        <w:rPr>
          <w:rFonts w:ascii="Verdana" w:hAnsi="Verdana"/>
          <w:sz w:val="20"/>
        </w:rPr>
      </w:pPr>
    </w:p>
    <w:p w:rsidR="005A275E" w:rsidRDefault="005A275E">
      <w:pPr>
        <w:pStyle w:val="SectionTitle"/>
      </w:pPr>
      <w:r>
        <w:t>Personal Details</w:t>
      </w:r>
    </w:p>
    <w:p w:rsidR="005A275E" w:rsidRDefault="005A275E">
      <w:pPr>
        <w:rPr>
          <w:rFonts w:ascii="Verdana" w:hAnsi="Verdana"/>
          <w:sz w:val="18"/>
        </w:rPr>
      </w:pPr>
    </w:p>
    <w:p w:rsidR="005A275E" w:rsidRPr="00C01C32" w:rsidRDefault="005A275E" w:rsidP="001B033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Date of Birth</w:t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="00C01C32">
        <w:rPr>
          <w:rFonts w:ascii="Calibri" w:hAnsi="Calibri" w:cs="Calibri"/>
          <w:b/>
          <w:szCs w:val="24"/>
        </w:rPr>
        <w:t xml:space="preserve">: </w:t>
      </w:r>
      <w:r w:rsidR="00515696" w:rsidRPr="00C01C32">
        <w:rPr>
          <w:rFonts w:ascii="Calibri" w:hAnsi="Calibri" w:cs="Calibri"/>
          <w:szCs w:val="24"/>
        </w:rPr>
        <w:t>22</w:t>
      </w:r>
      <w:r w:rsidR="00515696" w:rsidRPr="00C01C32">
        <w:rPr>
          <w:rFonts w:ascii="Calibri" w:hAnsi="Calibri" w:cs="Calibri"/>
          <w:szCs w:val="24"/>
          <w:vertAlign w:val="superscript"/>
        </w:rPr>
        <w:t>nd</w:t>
      </w:r>
      <w:r w:rsidRPr="00C01C32">
        <w:rPr>
          <w:rFonts w:ascii="Calibri" w:hAnsi="Calibri" w:cs="Calibri"/>
          <w:szCs w:val="24"/>
        </w:rPr>
        <w:t xml:space="preserve"> August 1982</w:t>
      </w:r>
    </w:p>
    <w:p w:rsidR="005A275E" w:rsidRPr="00C01C32" w:rsidRDefault="005A275E" w:rsidP="001B033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Sex</w:t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b/>
          <w:szCs w:val="24"/>
        </w:rPr>
        <w:t>:</w:t>
      </w:r>
      <w:r w:rsidR="00C01C32">
        <w:rPr>
          <w:rFonts w:ascii="Calibri" w:hAnsi="Calibri" w:cs="Calibri"/>
          <w:b/>
          <w:szCs w:val="24"/>
        </w:rPr>
        <w:t xml:space="preserve"> </w:t>
      </w:r>
      <w:r w:rsidRPr="00C01C32">
        <w:rPr>
          <w:rFonts w:ascii="Calibri" w:hAnsi="Calibri" w:cs="Calibri"/>
          <w:szCs w:val="24"/>
        </w:rPr>
        <w:t>Male</w:t>
      </w:r>
    </w:p>
    <w:p w:rsidR="005A275E" w:rsidRDefault="005A275E" w:rsidP="001B033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 xml:space="preserve">Nationality                               </w:t>
      </w:r>
      <w:r w:rsidR="00C01C32">
        <w:rPr>
          <w:rFonts w:ascii="Calibri" w:hAnsi="Calibri" w:cs="Calibri"/>
          <w:szCs w:val="24"/>
        </w:rPr>
        <w:t xml:space="preserve">          </w:t>
      </w:r>
      <w:r w:rsidR="00462C8F">
        <w:rPr>
          <w:rFonts w:ascii="Calibri" w:hAnsi="Calibri" w:cs="Calibri"/>
          <w:szCs w:val="24"/>
        </w:rPr>
        <w:t xml:space="preserve"> </w:t>
      </w:r>
      <w:r w:rsidR="00462C8F">
        <w:rPr>
          <w:rFonts w:ascii="Calibri" w:hAnsi="Calibri" w:cs="Calibri"/>
          <w:szCs w:val="24"/>
        </w:rPr>
        <w:tab/>
      </w:r>
      <w:r w:rsidR="00462C8F" w:rsidRPr="00C01C32">
        <w:rPr>
          <w:rFonts w:ascii="Calibri" w:hAnsi="Calibri" w:cs="Calibri"/>
          <w:szCs w:val="24"/>
        </w:rPr>
        <w:t>:</w:t>
      </w:r>
      <w:r w:rsidR="00C01C32">
        <w:rPr>
          <w:rFonts w:ascii="Calibri" w:hAnsi="Calibri" w:cs="Calibri"/>
          <w:szCs w:val="24"/>
        </w:rPr>
        <w:t xml:space="preserve"> </w:t>
      </w:r>
      <w:r w:rsidRPr="00C01C32">
        <w:rPr>
          <w:rFonts w:ascii="Calibri" w:hAnsi="Calibri" w:cs="Calibri"/>
          <w:szCs w:val="24"/>
        </w:rPr>
        <w:t>Indian</w:t>
      </w:r>
    </w:p>
    <w:p w:rsidR="00462C8F" w:rsidRPr="00C01C32" w:rsidRDefault="00462C8F" w:rsidP="001B033E">
      <w:pPr>
        <w:pStyle w:val="BodyTextIndent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Marital Status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: Married</w:t>
      </w:r>
    </w:p>
    <w:p w:rsidR="005A275E" w:rsidRPr="00C01C32" w:rsidRDefault="00C01C32" w:rsidP="001B033E">
      <w:pPr>
        <w:pStyle w:val="BodyTextIndent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Language Known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 xml:space="preserve">         </w:t>
      </w:r>
      <w:r w:rsidR="00462C8F">
        <w:rPr>
          <w:rFonts w:ascii="Calibri" w:hAnsi="Calibri" w:cs="Calibri"/>
          <w:szCs w:val="24"/>
        </w:rPr>
        <w:t xml:space="preserve">     </w:t>
      </w:r>
      <w:r w:rsidR="00462C8F" w:rsidRPr="00C01C32">
        <w:rPr>
          <w:rFonts w:ascii="Calibri" w:hAnsi="Calibri" w:cs="Calibri"/>
          <w:szCs w:val="24"/>
        </w:rPr>
        <w:t>:</w:t>
      </w:r>
      <w:r>
        <w:rPr>
          <w:rFonts w:ascii="Calibri" w:hAnsi="Calibri" w:cs="Calibri"/>
          <w:b/>
          <w:szCs w:val="24"/>
        </w:rPr>
        <w:t xml:space="preserve"> </w:t>
      </w:r>
      <w:r w:rsidR="0042674C" w:rsidRPr="00C01C32">
        <w:rPr>
          <w:rFonts w:ascii="Calibri" w:hAnsi="Calibri" w:cs="Calibri"/>
          <w:szCs w:val="24"/>
        </w:rPr>
        <w:t>English, Tamil</w:t>
      </w:r>
    </w:p>
    <w:p w:rsidR="00E0066D" w:rsidRPr="00C01C32" w:rsidRDefault="00E0066D" w:rsidP="001B033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Notice Period</w:t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="00C01C32">
        <w:rPr>
          <w:rFonts w:ascii="Calibri" w:hAnsi="Calibri" w:cs="Calibri"/>
          <w:szCs w:val="24"/>
        </w:rPr>
        <w:t xml:space="preserve">          </w:t>
      </w:r>
      <w:r w:rsidR="00462C8F">
        <w:rPr>
          <w:rFonts w:ascii="Calibri" w:hAnsi="Calibri" w:cs="Calibri"/>
          <w:szCs w:val="24"/>
        </w:rPr>
        <w:t xml:space="preserve">    </w:t>
      </w:r>
      <w:r w:rsidR="00462C8F" w:rsidRPr="00C01C32">
        <w:rPr>
          <w:rFonts w:ascii="Calibri" w:hAnsi="Calibri" w:cs="Calibri"/>
          <w:szCs w:val="24"/>
        </w:rPr>
        <w:t>:</w:t>
      </w:r>
      <w:r w:rsidR="00C01C32">
        <w:rPr>
          <w:rFonts w:ascii="Calibri" w:hAnsi="Calibri" w:cs="Calibri"/>
          <w:szCs w:val="24"/>
        </w:rPr>
        <w:t xml:space="preserve"> One M</w:t>
      </w:r>
      <w:r w:rsidRPr="00C01C32">
        <w:rPr>
          <w:rFonts w:ascii="Calibri" w:hAnsi="Calibri" w:cs="Calibri"/>
          <w:szCs w:val="24"/>
        </w:rPr>
        <w:t>onth</w:t>
      </w:r>
    </w:p>
    <w:p w:rsidR="005A275E" w:rsidRPr="00C01C32" w:rsidRDefault="005A275E">
      <w:pPr>
        <w:pStyle w:val="BodyTextIndent"/>
        <w:spacing w:line="240" w:lineRule="auto"/>
        <w:ind w:left="720" w:firstLine="720"/>
        <w:rPr>
          <w:rFonts w:ascii="Calibri" w:hAnsi="Calibri" w:cs="Calibri"/>
          <w:szCs w:val="24"/>
        </w:rPr>
      </w:pPr>
    </w:p>
    <w:p w:rsidR="005A275E" w:rsidRPr="00C01C32" w:rsidRDefault="005A275E">
      <w:pPr>
        <w:pStyle w:val="BodyTextIndent"/>
        <w:spacing w:line="240" w:lineRule="auto"/>
        <w:ind w:left="0"/>
        <w:rPr>
          <w:rFonts w:ascii="Calibri" w:hAnsi="Calibri" w:cs="Calibri"/>
          <w:szCs w:val="24"/>
        </w:rPr>
      </w:pPr>
    </w:p>
    <w:p w:rsidR="005A275E" w:rsidRPr="00C01C32" w:rsidRDefault="005A275E">
      <w:pPr>
        <w:pStyle w:val="BodyTextIndent"/>
        <w:spacing w:line="240" w:lineRule="auto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I hereby solemnly declare that the information furnished above is true to the best of my knowledge and belief.</w:t>
      </w:r>
    </w:p>
    <w:p w:rsidR="005A275E" w:rsidRPr="00C01C32" w:rsidRDefault="005A275E">
      <w:pPr>
        <w:pStyle w:val="BodyTextIndent"/>
        <w:ind w:left="0"/>
        <w:rPr>
          <w:rFonts w:ascii="Calibri" w:hAnsi="Calibri" w:cs="Calibri"/>
          <w:szCs w:val="24"/>
        </w:rPr>
      </w:pPr>
    </w:p>
    <w:p w:rsidR="005A275E" w:rsidRPr="00C01C32" w:rsidRDefault="005A275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</w:r>
      <w:r w:rsidRPr="00C01C32">
        <w:rPr>
          <w:rFonts w:ascii="Calibri" w:hAnsi="Calibri" w:cs="Calibri"/>
          <w:szCs w:val="24"/>
        </w:rPr>
        <w:tab/>
        <w:t xml:space="preserve"> </w:t>
      </w:r>
    </w:p>
    <w:p w:rsidR="005A275E" w:rsidRPr="00C01C32" w:rsidRDefault="005A275E">
      <w:pPr>
        <w:pStyle w:val="BodyTextIndent"/>
        <w:ind w:left="0"/>
        <w:rPr>
          <w:rFonts w:ascii="Calibri" w:hAnsi="Calibri" w:cs="Calibri"/>
          <w:szCs w:val="24"/>
        </w:rPr>
      </w:pPr>
      <w:r w:rsidRPr="00C01C32">
        <w:rPr>
          <w:rFonts w:ascii="Calibri" w:hAnsi="Calibri" w:cs="Calibri"/>
          <w:szCs w:val="24"/>
        </w:rPr>
        <w:t>Date:</w:t>
      </w:r>
    </w:p>
    <w:p w:rsidR="005A275E" w:rsidRPr="00C01C32" w:rsidRDefault="00C53980">
      <w:pPr>
        <w:pStyle w:val="BodyTextIndent"/>
        <w:ind w:left="0"/>
        <w:rPr>
          <w:rFonts w:ascii="Calibri" w:hAnsi="Calibri" w:cs="Calibri"/>
          <w:b/>
          <w:szCs w:val="24"/>
        </w:rPr>
      </w:pPr>
      <w:r w:rsidRPr="00C01C32">
        <w:rPr>
          <w:rFonts w:ascii="Calibri" w:hAnsi="Calibri" w:cs="Calibri"/>
          <w:szCs w:val="24"/>
        </w:rPr>
        <w:t>Place:</w:t>
      </w:r>
      <w:r w:rsidR="005A275E" w:rsidRPr="00C01C32">
        <w:rPr>
          <w:rFonts w:ascii="Calibri" w:hAnsi="Calibri" w:cs="Calibri"/>
          <w:szCs w:val="24"/>
        </w:rPr>
        <w:t xml:space="preserve"> </w:t>
      </w:r>
      <w:r w:rsidR="008A0085">
        <w:rPr>
          <w:rFonts w:ascii="Calibri" w:hAnsi="Calibri" w:cs="Calibri"/>
          <w:szCs w:val="24"/>
        </w:rPr>
        <w:t>Tiruvarur</w:t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szCs w:val="24"/>
        </w:rPr>
        <w:tab/>
      </w:r>
      <w:r w:rsidR="005A275E" w:rsidRPr="00C01C32">
        <w:rPr>
          <w:rFonts w:ascii="Calibri" w:hAnsi="Calibri" w:cs="Calibri"/>
          <w:b/>
          <w:szCs w:val="24"/>
        </w:rPr>
        <w:t xml:space="preserve">   (Ganesh.</w:t>
      </w:r>
      <w:r w:rsidR="00462C8F">
        <w:rPr>
          <w:rFonts w:ascii="Calibri" w:hAnsi="Calibri" w:cs="Calibri"/>
          <w:b/>
          <w:szCs w:val="24"/>
        </w:rPr>
        <w:t xml:space="preserve"> </w:t>
      </w:r>
      <w:r w:rsidR="005A275E" w:rsidRPr="00C01C32">
        <w:rPr>
          <w:rFonts w:ascii="Calibri" w:hAnsi="Calibri" w:cs="Calibri"/>
          <w:b/>
          <w:szCs w:val="24"/>
        </w:rPr>
        <w:t>G)</w:t>
      </w:r>
    </w:p>
    <w:p w:rsidR="005A275E" w:rsidRDefault="005A275E">
      <w:pPr>
        <w:pStyle w:val="Footer"/>
        <w:tabs>
          <w:tab w:val="clear" w:pos="4320"/>
          <w:tab w:val="clear" w:pos="8640"/>
        </w:tabs>
      </w:pPr>
    </w:p>
    <w:p w:rsidR="005A275E" w:rsidRDefault="005A275E">
      <w:pPr>
        <w:pStyle w:val="BodyTextIndent"/>
        <w:ind w:left="0"/>
      </w:pPr>
    </w:p>
    <w:sectPr w:rsidR="005A27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7" w:h="16839" w:code="9"/>
      <w:pgMar w:top="1710" w:right="720" w:bottom="1260" w:left="720" w:header="720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FFB" w:rsidRDefault="008F7FFB">
      <w:r>
        <w:separator/>
      </w:r>
    </w:p>
  </w:endnote>
  <w:endnote w:type="continuationSeparator" w:id="0">
    <w:p w:rsidR="008F7FFB" w:rsidRDefault="008F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mercialPi BT">
    <w:altName w:val="CommercialPi BT"/>
    <w:charset w:val="02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A0C" w:rsidRDefault="000E4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275E" w:rsidRDefault="005A275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A0C" w:rsidRDefault="000E4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FFB" w:rsidRDefault="008F7FFB">
      <w:r>
        <w:separator/>
      </w:r>
    </w:p>
  </w:footnote>
  <w:footnote w:type="continuationSeparator" w:id="0">
    <w:p w:rsidR="008F7FFB" w:rsidRDefault="008F7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A0C" w:rsidRDefault="000E4A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A0C" w:rsidRDefault="000E4A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A0C" w:rsidRDefault="000E4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9.8pt;mso-position-horizontal-relative:page;mso-position-vertical-relative:page" o:bullet="t" filled="t">
        <v:imagedata r:id="rId1" o:title=""/>
      </v:shape>
    </w:pict>
  </w:numPicBullet>
  <w:numPicBullet w:numPicBulletId="1">
    <w:pict>
      <v:shape id="_x0000_i1030" type="#_x0000_t75" style="width:11.25pt;height:11.25pt;mso-position-horizontal-relative:page;mso-position-vertical-relative:page" o:bullet="t" filled="t">
        <v:imagedata r:id="rId2" o:title=""/>
      </v:shape>
    </w:pict>
  </w:numPicBullet>
  <w:numPicBullet w:numPicBulletId="2">
    <w:pict>
      <v:shape id="_x0000_i1031" type="#_x0000_t75" style="width:11.25pt;height:11.25pt;mso-position-horizontal-relative:page;mso-position-vertical-relative:page" o:bullet="t">
        <v:imagedata r:id="rId3" o:title="mso35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hybridMultilevel"/>
    <w:tmpl w:val="BF4078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D2E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83E59A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BF2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9C82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4F05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94E4982C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>
      <w:start w:val="1"/>
      <w:numFmt w:val="bullet"/>
      <w:lvlRestart w:val="0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AAD3225"/>
    <w:multiLevelType w:val="hybridMultilevel"/>
    <w:tmpl w:val="CD32B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F5E60"/>
    <w:multiLevelType w:val="hybridMultilevel"/>
    <w:tmpl w:val="A8289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039A0"/>
    <w:multiLevelType w:val="hybridMultilevel"/>
    <w:tmpl w:val="F328D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1D40"/>
    <w:multiLevelType w:val="hybridMultilevel"/>
    <w:tmpl w:val="9B00BD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6DE"/>
    <w:rsid w:val="0000504A"/>
    <w:rsid w:val="00007A29"/>
    <w:rsid w:val="00007F97"/>
    <w:rsid w:val="00015297"/>
    <w:rsid w:val="00016D57"/>
    <w:rsid w:val="00017CA1"/>
    <w:rsid w:val="0003492A"/>
    <w:rsid w:val="00035B96"/>
    <w:rsid w:val="00037BAE"/>
    <w:rsid w:val="00045783"/>
    <w:rsid w:val="0006091F"/>
    <w:rsid w:val="0008074A"/>
    <w:rsid w:val="00090FF7"/>
    <w:rsid w:val="000A14D4"/>
    <w:rsid w:val="000C1A33"/>
    <w:rsid w:val="000C6763"/>
    <w:rsid w:val="000C7533"/>
    <w:rsid w:val="000D634F"/>
    <w:rsid w:val="000D68CC"/>
    <w:rsid w:val="000E4A0C"/>
    <w:rsid w:val="000F1609"/>
    <w:rsid w:val="000F6C2A"/>
    <w:rsid w:val="00107315"/>
    <w:rsid w:val="00112F85"/>
    <w:rsid w:val="00121277"/>
    <w:rsid w:val="00127978"/>
    <w:rsid w:val="00150B53"/>
    <w:rsid w:val="0017081D"/>
    <w:rsid w:val="00172A27"/>
    <w:rsid w:val="0018354A"/>
    <w:rsid w:val="00185218"/>
    <w:rsid w:val="001869C1"/>
    <w:rsid w:val="001B033E"/>
    <w:rsid w:val="001C1687"/>
    <w:rsid w:val="001C4F00"/>
    <w:rsid w:val="001D3588"/>
    <w:rsid w:val="001E4587"/>
    <w:rsid w:val="001F1535"/>
    <w:rsid w:val="002001F6"/>
    <w:rsid w:val="002223FA"/>
    <w:rsid w:val="00225E6C"/>
    <w:rsid w:val="00234ABC"/>
    <w:rsid w:val="00235599"/>
    <w:rsid w:val="002423DD"/>
    <w:rsid w:val="002445AD"/>
    <w:rsid w:val="00252A15"/>
    <w:rsid w:val="00254898"/>
    <w:rsid w:val="00255545"/>
    <w:rsid w:val="00261100"/>
    <w:rsid w:val="00291ADD"/>
    <w:rsid w:val="002A2F08"/>
    <w:rsid w:val="002A73AD"/>
    <w:rsid w:val="002B4BAE"/>
    <w:rsid w:val="002C0A12"/>
    <w:rsid w:val="002D0051"/>
    <w:rsid w:val="002D4D2D"/>
    <w:rsid w:val="002D4F02"/>
    <w:rsid w:val="002D5578"/>
    <w:rsid w:val="002E4313"/>
    <w:rsid w:val="002F5FC9"/>
    <w:rsid w:val="0030352A"/>
    <w:rsid w:val="0030503E"/>
    <w:rsid w:val="003054CB"/>
    <w:rsid w:val="00311F72"/>
    <w:rsid w:val="00322F8C"/>
    <w:rsid w:val="00331372"/>
    <w:rsid w:val="00356181"/>
    <w:rsid w:val="00361241"/>
    <w:rsid w:val="003722AE"/>
    <w:rsid w:val="003758F8"/>
    <w:rsid w:val="00385E48"/>
    <w:rsid w:val="003D62DB"/>
    <w:rsid w:val="003E01FA"/>
    <w:rsid w:val="003E44F8"/>
    <w:rsid w:val="00406E00"/>
    <w:rsid w:val="0042674C"/>
    <w:rsid w:val="004276B3"/>
    <w:rsid w:val="00444B54"/>
    <w:rsid w:val="00444B56"/>
    <w:rsid w:val="004466F8"/>
    <w:rsid w:val="00462C8F"/>
    <w:rsid w:val="004732E2"/>
    <w:rsid w:val="00480997"/>
    <w:rsid w:val="004B1B0B"/>
    <w:rsid w:val="004D3571"/>
    <w:rsid w:val="004D35A1"/>
    <w:rsid w:val="00501E33"/>
    <w:rsid w:val="005136E8"/>
    <w:rsid w:val="00514C5A"/>
    <w:rsid w:val="00515696"/>
    <w:rsid w:val="005444D3"/>
    <w:rsid w:val="00550F48"/>
    <w:rsid w:val="005653FA"/>
    <w:rsid w:val="005A275E"/>
    <w:rsid w:val="005A43F4"/>
    <w:rsid w:val="005B407C"/>
    <w:rsid w:val="005B5A91"/>
    <w:rsid w:val="005C1E73"/>
    <w:rsid w:val="005C5849"/>
    <w:rsid w:val="005E1457"/>
    <w:rsid w:val="005E5982"/>
    <w:rsid w:val="005F1BA2"/>
    <w:rsid w:val="00604C6F"/>
    <w:rsid w:val="006160F7"/>
    <w:rsid w:val="006261C8"/>
    <w:rsid w:val="006475C8"/>
    <w:rsid w:val="00665C7B"/>
    <w:rsid w:val="00684942"/>
    <w:rsid w:val="006A40FE"/>
    <w:rsid w:val="006A5A09"/>
    <w:rsid w:val="006C20B0"/>
    <w:rsid w:val="006C637B"/>
    <w:rsid w:val="006C6C35"/>
    <w:rsid w:val="006E093A"/>
    <w:rsid w:val="006E5FCC"/>
    <w:rsid w:val="0071030E"/>
    <w:rsid w:val="007172E2"/>
    <w:rsid w:val="007326A1"/>
    <w:rsid w:val="00735D11"/>
    <w:rsid w:val="0073711F"/>
    <w:rsid w:val="0075027F"/>
    <w:rsid w:val="00763BDC"/>
    <w:rsid w:val="0077160A"/>
    <w:rsid w:val="007853F7"/>
    <w:rsid w:val="0078751C"/>
    <w:rsid w:val="00793C93"/>
    <w:rsid w:val="007A35FD"/>
    <w:rsid w:val="007C21ED"/>
    <w:rsid w:val="007C608B"/>
    <w:rsid w:val="007D06BC"/>
    <w:rsid w:val="007D608F"/>
    <w:rsid w:val="007E09F5"/>
    <w:rsid w:val="00800DDF"/>
    <w:rsid w:val="008062B7"/>
    <w:rsid w:val="008236C4"/>
    <w:rsid w:val="008250EB"/>
    <w:rsid w:val="00827167"/>
    <w:rsid w:val="00840C88"/>
    <w:rsid w:val="008410AC"/>
    <w:rsid w:val="008751C3"/>
    <w:rsid w:val="00890F86"/>
    <w:rsid w:val="008934E3"/>
    <w:rsid w:val="0089482E"/>
    <w:rsid w:val="008A0085"/>
    <w:rsid w:val="008A69D8"/>
    <w:rsid w:val="008A7030"/>
    <w:rsid w:val="008B1DB3"/>
    <w:rsid w:val="008B2563"/>
    <w:rsid w:val="008B7786"/>
    <w:rsid w:val="008C6C8F"/>
    <w:rsid w:val="008F7FFB"/>
    <w:rsid w:val="00903C43"/>
    <w:rsid w:val="0090443C"/>
    <w:rsid w:val="00912FD2"/>
    <w:rsid w:val="00922443"/>
    <w:rsid w:val="00944897"/>
    <w:rsid w:val="0094613D"/>
    <w:rsid w:val="00950201"/>
    <w:rsid w:val="009505B3"/>
    <w:rsid w:val="00974463"/>
    <w:rsid w:val="00982DC5"/>
    <w:rsid w:val="009A3320"/>
    <w:rsid w:val="009A43E5"/>
    <w:rsid w:val="009B57A9"/>
    <w:rsid w:val="009C166E"/>
    <w:rsid w:val="009C30D7"/>
    <w:rsid w:val="009C6C19"/>
    <w:rsid w:val="009F2F7F"/>
    <w:rsid w:val="00A070ED"/>
    <w:rsid w:val="00A20006"/>
    <w:rsid w:val="00A2112D"/>
    <w:rsid w:val="00A32635"/>
    <w:rsid w:val="00A33C74"/>
    <w:rsid w:val="00A50601"/>
    <w:rsid w:val="00A53856"/>
    <w:rsid w:val="00A724BC"/>
    <w:rsid w:val="00A83336"/>
    <w:rsid w:val="00AB6E03"/>
    <w:rsid w:val="00AC413E"/>
    <w:rsid w:val="00AD27AC"/>
    <w:rsid w:val="00AE2DEB"/>
    <w:rsid w:val="00AE5164"/>
    <w:rsid w:val="00AF52B9"/>
    <w:rsid w:val="00B01639"/>
    <w:rsid w:val="00B047EE"/>
    <w:rsid w:val="00B156BE"/>
    <w:rsid w:val="00B34167"/>
    <w:rsid w:val="00B464E7"/>
    <w:rsid w:val="00B47B5C"/>
    <w:rsid w:val="00B66AE7"/>
    <w:rsid w:val="00B86B43"/>
    <w:rsid w:val="00BB1F3C"/>
    <w:rsid w:val="00BD12DC"/>
    <w:rsid w:val="00BF1108"/>
    <w:rsid w:val="00BF560C"/>
    <w:rsid w:val="00C01C32"/>
    <w:rsid w:val="00C03AE7"/>
    <w:rsid w:val="00C04A37"/>
    <w:rsid w:val="00C06365"/>
    <w:rsid w:val="00C06413"/>
    <w:rsid w:val="00C20A79"/>
    <w:rsid w:val="00C336B3"/>
    <w:rsid w:val="00C354F5"/>
    <w:rsid w:val="00C53980"/>
    <w:rsid w:val="00C81320"/>
    <w:rsid w:val="00C81A34"/>
    <w:rsid w:val="00C86246"/>
    <w:rsid w:val="00C918DF"/>
    <w:rsid w:val="00C9549A"/>
    <w:rsid w:val="00C95C47"/>
    <w:rsid w:val="00CB5B9C"/>
    <w:rsid w:val="00CB6142"/>
    <w:rsid w:val="00CC6629"/>
    <w:rsid w:val="00CD366F"/>
    <w:rsid w:val="00CE09E9"/>
    <w:rsid w:val="00CE168F"/>
    <w:rsid w:val="00CF5772"/>
    <w:rsid w:val="00CF5F92"/>
    <w:rsid w:val="00D0577B"/>
    <w:rsid w:val="00D202F0"/>
    <w:rsid w:val="00D35031"/>
    <w:rsid w:val="00D64B46"/>
    <w:rsid w:val="00D87FD8"/>
    <w:rsid w:val="00D90973"/>
    <w:rsid w:val="00D957E4"/>
    <w:rsid w:val="00DA0583"/>
    <w:rsid w:val="00DB3EA0"/>
    <w:rsid w:val="00DC29A4"/>
    <w:rsid w:val="00DC4E64"/>
    <w:rsid w:val="00DF1E12"/>
    <w:rsid w:val="00DF3226"/>
    <w:rsid w:val="00E0066D"/>
    <w:rsid w:val="00E2109E"/>
    <w:rsid w:val="00E25D63"/>
    <w:rsid w:val="00E4088A"/>
    <w:rsid w:val="00E5203D"/>
    <w:rsid w:val="00E75E9A"/>
    <w:rsid w:val="00E77F7F"/>
    <w:rsid w:val="00E90C4D"/>
    <w:rsid w:val="00E97E4C"/>
    <w:rsid w:val="00EB479A"/>
    <w:rsid w:val="00ED2F45"/>
    <w:rsid w:val="00EF45F1"/>
    <w:rsid w:val="00F04C3B"/>
    <w:rsid w:val="00F06278"/>
    <w:rsid w:val="00F06D07"/>
    <w:rsid w:val="00F16C1C"/>
    <w:rsid w:val="00F26B35"/>
    <w:rsid w:val="00F47322"/>
    <w:rsid w:val="00F64028"/>
    <w:rsid w:val="00F65E74"/>
    <w:rsid w:val="00F82018"/>
    <w:rsid w:val="00F926E8"/>
    <w:rsid w:val="00F966E1"/>
    <w:rsid w:val="00FA22D3"/>
    <w:rsid w:val="00FA3E02"/>
    <w:rsid w:val="00FB7A47"/>
    <w:rsid w:val="00FC08B5"/>
    <w:rsid w:val="00FC17C0"/>
    <w:rsid w:val="00FE1F47"/>
    <w:rsid w:val="00FF78C0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05C8"/>
  <w15:chartTrackingRefBased/>
  <w15:docId w15:val="{E5E3F38F-F478-0045-8FA6-349896F0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ind w:left="5040" w:firstLine="720"/>
      <w:outlineLvl w:val="1"/>
    </w:pPr>
    <w:rPr>
      <w:color w:val="00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CommercialPi BT" w:hAnsi="CommercialPi BT"/>
    </w:rPr>
  </w:style>
  <w:style w:type="character" w:customStyle="1" w:styleId="WW8Num4z0">
    <w:name w:val="WW8Num4z0"/>
    <w:rPr>
      <w:rFonts w:ascii="CommercialPi BT" w:hAnsi="CommercialPi BT"/>
    </w:rPr>
  </w:style>
  <w:style w:type="character" w:customStyle="1" w:styleId="WW8Num5z0">
    <w:name w:val="WW8Num5z0"/>
    <w:rPr>
      <w:rFonts w:ascii="CommercialPi BT" w:hAnsi="CommercialPi BT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Verdana" w:eastAsia="Times New Roman" w:hAnsi="Verdana" w:cs="Aria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mmercialPi BT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CommercialPi BT" w:hAnsi="CommercialPi BT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mmercialPi BT" w:hAnsi="CommercialPi BT"/>
    </w:rPr>
  </w:style>
  <w:style w:type="character" w:customStyle="1" w:styleId="WW8Num12z0">
    <w:name w:val="WW8Num12z0"/>
    <w:rPr>
      <w:rFonts w:ascii="Marlett" w:hAnsi="Marlett"/>
      <w:sz w:val="16"/>
    </w:rPr>
  </w:style>
  <w:style w:type="character" w:customStyle="1" w:styleId="WW8Num13z0">
    <w:name w:val="WW8Num13z0"/>
    <w:rPr>
      <w:rFonts w:ascii="Symbol" w:hAnsi="Symbol"/>
      <w:sz w:val="22"/>
    </w:rPr>
  </w:style>
  <w:style w:type="character" w:customStyle="1" w:styleId="WW8Num14z0">
    <w:name w:val="WW8Num14z0"/>
    <w:rPr>
      <w:rFonts w:ascii="CommercialPi BT" w:hAnsi="CommercialPi BT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CommercialPi BT" w:hAnsi="CommercialPi BT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mmercialPi BT" w:hAnsi="CommercialPi BT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Symbol" w:hAnsi="Symbol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/>
    </w:rPr>
  </w:style>
  <w:style w:type="character" w:customStyle="1" w:styleId="WW8Num26z0">
    <w:name w:val="WW8Num26z0"/>
    <w:rPr>
      <w:rFonts w:ascii="Symbol" w:hAnsi="Symbol"/>
      <w:color w:val="auto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JobTitleChar">
    <w:name w:val="Job Title Char"/>
    <w:rPr>
      <w:rFonts w:ascii="Arial" w:hAnsi="Arial"/>
      <w:b/>
      <w:spacing w:val="-10"/>
      <w:lang w:val="en-US" w:eastAsia="ar-SA" w:bidi="ar-SA"/>
    </w:rPr>
  </w:style>
  <w:style w:type="character" w:customStyle="1" w:styleId="SectionTitleChar">
    <w:name w:val="Section Title Char"/>
    <w:rPr>
      <w:rFonts w:ascii="Arial" w:hAnsi="Arial"/>
      <w:b/>
      <w:spacing w:val="-10"/>
      <w:position w:val="7"/>
      <w:lang w:val="en-US" w:eastAsia="ar-SA" w:bidi="ar-SA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link w:val="BodyTextIndentChar"/>
    <w:pPr>
      <w:spacing w:line="360" w:lineRule="auto"/>
      <w:ind w:left="3600"/>
      <w:jc w:val="both"/>
    </w:pPr>
  </w:style>
  <w:style w:type="paragraph" w:styleId="Title">
    <w:name w:val="Title"/>
    <w:basedOn w:val="Normal"/>
    <w:next w:val="Subtitle"/>
    <w:qFormat/>
    <w:pPr>
      <w:shd w:val="clear" w:color="auto" w:fill="E5E5E5"/>
    </w:pPr>
    <w:rPr>
      <w:rFonts w:ascii="Verdana" w:hAnsi="Verdana"/>
      <w:b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Achievement">
    <w:name w:val="Achievement"/>
    <w:basedOn w:val="BodyText"/>
    <w:pPr>
      <w:spacing w:after="60" w:line="220" w:lineRule="atLeast"/>
      <w:ind w:right="-360"/>
    </w:pPr>
    <w:rPr>
      <w:rFonts w:ascii="Verdana" w:hAnsi="Verdana" w:cs="Arial"/>
      <w:bCs/>
      <w:sz w:val="18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</w:rPr>
  </w:style>
  <w:style w:type="paragraph" w:customStyle="1" w:styleId="JobTitle">
    <w:name w:val="Job Title"/>
    <w:next w:val="Achievement"/>
    <w:pPr>
      <w:suppressAutoHyphens/>
      <w:spacing w:after="40" w:line="220" w:lineRule="atLeast"/>
    </w:pPr>
    <w:rPr>
      <w:rFonts w:ascii="Arial" w:hAnsi="Arial"/>
      <w:b/>
      <w:spacing w:val="-10"/>
      <w:lang w:val="en-US" w:eastAsia="ar-SA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</w:rPr>
  </w:style>
  <w:style w:type="paragraph" w:customStyle="1" w:styleId="SectionTitle">
    <w:name w:val="Section Title"/>
    <w:basedOn w:val="Normal"/>
    <w:next w:val="Normal"/>
    <w:pPr>
      <w:pBdr>
        <w:bottom w:val="double" w:sz="1" w:space="2" w:color="000000"/>
      </w:pBdr>
      <w:shd w:val="clear" w:color="auto" w:fill="E5E5E5"/>
      <w:spacing w:before="120" w:line="280" w:lineRule="atLeast"/>
    </w:pPr>
    <w:rPr>
      <w:rFonts w:ascii="Arial" w:hAnsi="Arial"/>
      <w:b/>
      <w:spacing w:val="-10"/>
      <w:position w:val="7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tyleTitle9pt">
    <w:name w:val="Style Title + 9 pt"/>
    <w:basedOn w:val="Title"/>
    <w:pPr>
      <w:pBdr>
        <w:bottom w:val="single" w:sz="40" w:space="1" w:color="000000"/>
      </w:pBdr>
    </w:pPr>
    <w:rPr>
      <w:bCs/>
      <w:sz w:val="18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Pr>
      <w:sz w:val="24"/>
      <w:lang w:val="en-US" w:eastAsia="ar-SA" w:bidi="ar-SA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Sudharsan</dc:creator>
  <cp:keywords>FoxChit SOFTWARE SOLUTIONS</cp:keywords>
  <cp:lastModifiedBy>Guest User</cp:lastModifiedBy>
  <cp:revision>7</cp:revision>
  <cp:lastPrinted>2001-01-03T10:04:00Z</cp:lastPrinted>
  <dcterms:created xsi:type="dcterms:W3CDTF">2021-01-17T06:54:00Z</dcterms:created>
  <dcterms:modified xsi:type="dcterms:W3CDTF">2021-04-26T07:02:00Z</dcterms:modified>
</cp:coreProperties>
</file>